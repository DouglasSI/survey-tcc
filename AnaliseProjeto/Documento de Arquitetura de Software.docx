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47" w:rsidRDefault="00A67236">
      <w:pPr>
        <w:pStyle w:val="Ttulo"/>
        <w:jc w:val="right"/>
        <w:rPr>
          <w:lang w:val="pt-BR"/>
        </w:rPr>
      </w:pPr>
      <w:r>
        <w:rPr>
          <w:lang w:val="pt-BR"/>
        </w:rPr>
        <w:t>FERRAMENTA PARA ELABORAR SURVEY EM ENGENHARIA DE SOFTWARE</w:t>
      </w:r>
      <w:r w:rsidR="00B9385C">
        <w:rPr>
          <w:lang w:val="pt-BR"/>
        </w:rPr>
        <w:t xml:space="preserve"> - </w:t>
      </w:r>
      <w:r>
        <w:rPr>
          <w:lang w:val="pt-BR"/>
        </w:rPr>
        <w:t>MYSURVEY</w:t>
      </w:r>
    </w:p>
    <w:p w:rsidR="009B4647" w:rsidRDefault="00141A99">
      <w:pPr>
        <w:pStyle w:val="Ttulo"/>
        <w:jc w:val="right"/>
        <w:rPr>
          <w:lang w:val="pt-BR"/>
        </w:rPr>
      </w:pPr>
      <w:r>
        <w:fldChar w:fldCharType="begin"/>
      </w:r>
      <w:r w:rsidRPr="00DE2577">
        <w:rPr>
          <w:lang w:val="pt-BR"/>
        </w:rPr>
        <w:instrText xml:space="preserve"> TITLE  \* MERGEFORMAT </w:instrText>
      </w:r>
      <w:r>
        <w:fldChar w:fldCharType="separate"/>
      </w:r>
      <w:r w:rsidR="003E13DD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:rsidR="009B4647" w:rsidRDefault="009B4647">
      <w:pPr>
        <w:pStyle w:val="Ttulo"/>
        <w:jc w:val="right"/>
        <w:rPr>
          <w:lang w:val="pt-BR"/>
        </w:rPr>
      </w:pPr>
    </w:p>
    <w:p w:rsidR="009B4647" w:rsidRDefault="00FC60B1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DC6BC1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382C28">
        <w:rPr>
          <w:sz w:val="28"/>
          <w:szCs w:val="28"/>
          <w:lang w:val="pt-BR"/>
        </w:rPr>
        <w:t>0</w:t>
      </w:r>
      <w:r>
        <w:rPr>
          <w:sz w:val="28"/>
          <w:szCs w:val="28"/>
          <w:lang w:val="pt-BR"/>
        </w:rPr>
        <w:t>&gt;</w:t>
      </w:r>
    </w:p>
    <w:p w:rsidR="009B4647" w:rsidRDefault="009B4647" w:rsidP="00E625D5">
      <w:pPr>
        <w:pStyle w:val="InfoBlue"/>
      </w:pPr>
    </w:p>
    <w:p w:rsidR="009B4647" w:rsidRDefault="009B4647" w:rsidP="00E625D5">
      <w:pPr>
        <w:pStyle w:val="InfoBlue"/>
      </w:pPr>
    </w:p>
    <w:p w:rsidR="009B4647" w:rsidRDefault="009B4647">
      <w:pPr>
        <w:pStyle w:val="Ttulo"/>
        <w:rPr>
          <w:sz w:val="28"/>
          <w:szCs w:val="28"/>
          <w:lang w:val="pt-BR"/>
        </w:rPr>
      </w:pPr>
    </w:p>
    <w:p w:rsidR="009B4647" w:rsidRDefault="009B4647">
      <w:pPr>
        <w:rPr>
          <w:lang w:val="pt-BR"/>
        </w:rPr>
        <w:sectPr w:rsidR="009B4647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9B4647" w:rsidRDefault="00FC60B1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:rsidR="00D311A4" w:rsidRPr="003E550A" w:rsidRDefault="00D311A4">
      <w:pPr>
        <w:pStyle w:val="CabealhodoSumrio"/>
        <w:rPr>
          <w:color w:val="auto"/>
        </w:rPr>
      </w:pPr>
      <w:r w:rsidRPr="003E550A">
        <w:rPr>
          <w:color w:val="auto"/>
        </w:rPr>
        <w:t>Conteúdo</w:t>
      </w:r>
    </w:p>
    <w:p w:rsidR="001E67CA" w:rsidRDefault="00641511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61651315" w:history="1">
        <w:r w:rsidR="001E67CA" w:rsidRPr="00275A76">
          <w:rPr>
            <w:rStyle w:val="Hyperlink"/>
            <w:noProof/>
            <w:lang w:val="pt-BR"/>
          </w:rPr>
          <w:t>1.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Introdução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6" w:history="1">
        <w:r w:rsidR="001E67CA" w:rsidRPr="00275A76">
          <w:rPr>
            <w:rStyle w:val="Hyperlink"/>
            <w:noProof/>
            <w:lang w:val="pt-BR"/>
          </w:rPr>
          <w:t>1.1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Finalidade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_Toc361651316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7" w:history="1">
        <w:r w:rsidR="001E67CA" w:rsidRPr="00275A76">
          <w:rPr>
            <w:rStyle w:val="Hyperlink"/>
            <w:noProof/>
            <w:lang w:val="pt-BR"/>
          </w:rPr>
          <w:t>1.2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Escopo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_Toc361651317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8" w:history="1">
        <w:r w:rsidR="001E67CA" w:rsidRPr="00275A76">
          <w:rPr>
            <w:rStyle w:val="Hyperlink"/>
            <w:noProof/>
            <w:lang w:val="pt-BR"/>
          </w:rPr>
          <w:t>1.3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Definições, Acrônimos e Abreviações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_Toc361651318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9" w:history="1">
        <w:r w:rsidR="001E67CA" w:rsidRPr="00275A76">
          <w:rPr>
            <w:rStyle w:val="Hyperlink"/>
            <w:noProof/>
            <w:lang w:val="pt-BR"/>
          </w:rPr>
          <w:t>1.4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Referências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_Toc361651319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0" w:history="1">
        <w:r w:rsidR="001E67CA" w:rsidRPr="00275A76">
          <w:rPr>
            <w:rStyle w:val="Hyperlink"/>
            <w:noProof/>
            <w:lang w:val="pt-BR"/>
          </w:rPr>
          <w:t>1.5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Geral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_Toc361651320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1" w:history="1">
        <w:r w:rsidR="001E67CA" w:rsidRPr="00275A76">
          <w:rPr>
            <w:rStyle w:val="Hyperlink"/>
            <w:noProof/>
            <w:lang w:val="pt-BR"/>
          </w:rPr>
          <w:t>2.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Representação Arquitetural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_Toc361651321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2" w:history="1">
        <w:r w:rsidR="001E67CA" w:rsidRPr="00275A76">
          <w:rPr>
            <w:rStyle w:val="Hyperlink"/>
            <w:noProof/>
            <w:lang w:val="pt-BR"/>
          </w:rPr>
          <w:t>3.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Metas e Restrições da Arquitetura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_Toc361651322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3" w:history="1">
        <w:r w:rsidR="001E67CA" w:rsidRPr="00275A76">
          <w:rPr>
            <w:rStyle w:val="Hyperlink"/>
            <w:noProof/>
            <w:lang w:val="pt-BR"/>
          </w:rPr>
          <w:t>4.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Casos de Uso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_Toc361651323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4" w:history="1">
        <w:r w:rsidR="001E67CA" w:rsidRPr="00275A76">
          <w:rPr>
            <w:rStyle w:val="Hyperlink"/>
            <w:noProof/>
            <w:lang w:val="pt-BR"/>
          </w:rPr>
          <w:t>4.1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Realizações de Casos de Uso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_Toc361651324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5" w:history="1">
        <w:r w:rsidR="001E67CA" w:rsidRPr="00275A76">
          <w:rPr>
            <w:rStyle w:val="Hyperlink"/>
            <w:noProof/>
            <w:lang w:val="pt-BR"/>
          </w:rPr>
          <w:t>5.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Lógica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6" w:history="1">
        <w:r w:rsidR="001E67CA" w:rsidRPr="00275A76">
          <w:rPr>
            <w:rStyle w:val="Hyperlink"/>
            <w:noProof/>
            <w:lang w:val="pt-BR"/>
          </w:rPr>
          <w:t>5.1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Geral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_Toc361651326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7" w:history="1">
        <w:r w:rsidR="001E67CA" w:rsidRPr="00275A76">
          <w:rPr>
            <w:rStyle w:val="Hyperlink"/>
            <w:noProof/>
            <w:lang w:val="pt-BR"/>
          </w:rPr>
          <w:t>5.2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Pacotes de Design Significativos do Ponto de Vista da Arquitetura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_Toc361651327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6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8" w:history="1">
        <w:r w:rsidR="001E67CA" w:rsidRPr="00275A76">
          <w:rPr>
            <w:rStyle w:val="Hyperlink"/>
            <w:noProof/>
            <w:lang w:val="pt-BR"/>
          </w:rPr>
          <w:t>5.3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Diagrama de componentes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_Toc361651328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7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9" w:history="1">
        <w:r w:rsidR="001E67CA" w:rsidRPr="00275A76">
          <w:rPr>
            <w:rStyle w:val="Hyperlink"/>
            <w:noProof/>
            <w:lang w:val="pt-BR"/>
          </w:rPr>
          <w:t>6.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Processos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_Toc361651329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0" w:history="1">
        <w:r w:rsidR="001E67CA" w:rsidRPr="00275A76">
          <w:rPr>
            <w:rStyle w:val="Hyperlink"/>
            <w:noProof/>
            <w:lang w:val="pt-BR"/>
          </w:rPr>
          <w:t>7.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Implantação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_Toc361651330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1" w:history="1">
        <w:r w:rsidR="001E67CA" w:rsidRPr="00275A76">
          <w:rPr>
            <w:rStyle w:val="Hyperlink"/>
            <w:noProof/>
            <w:lang w:val="pt-BR"/>
          </w:rPr>
          <w:t>8.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da Implementação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_Toc361651331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3" w:history="1">
        <w:r w:rsidR="00D96D44">
          <w:rPr>
            <w:rStyle w:val="Hyperlink"/>
            <w:noProof/>
            <w:lang w:val="pt-BR"/>
          </w:rPr>
          <w:t>9</w:t>
        </w:r>
        <w:r w:rsidR="001E67CA" w:rsidRPr="00275A76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Tamanho e Desempenho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_Toc361651333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4" w:history="1">
        <w:r w:rsidR="00D96D44">
          <w:rPr>
            <w:rStyle w:val="Hyperlink"/>
            <w:noProof/>
            <w:lang w:val="pt-BR"/>
          </w:rPr>
          <w:t>10</w:t>
        </w:r>
        <w:r w:rsidR="001E67CA" w:rsidRPr="00275A76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Qualidade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_Toc361651334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163FC7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5" w:history="1">
        <w:r w:rsidR="00D96D44">
          <w:rPr>
            <w:rStyle w:val="Hyperlink"/>
            <w:noProof/>
            <w:lang w:val="pt-BR"/>
          </w:rPr>
          <w:t>11</w:t>
        </w:r>
        <w:r w:rsidR="001E67CA" w:rsidRPr="00275A76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Exceções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9</w:t>
        </w:r>
        <w:r w:rsidR="001E67CA">
          <w:rPr>
            <w:noProof/>
            <w:webHidden/>
          </w:rPr>
          <w:fldChar w:fldCharType="end"/>
        </w:r>
      </w:hyperlink>
    </w:p>
    <w:p w:rsidR="00D311A4" w:rsidRDefault="00641511" w:rsidP="001E67CA">
      <w:pPr>
        <w:tabs>
          <w:tab w:val="left" w:leader="dot" w:pos="9361"/>
        </w:tabs>
        <w:rPr>
          <w:lang w:val="pt-BR"/>
        </w:rPr>
      </w:pPr>
      <w:r>
        <w:rPr>
          <w:lang w:val="pt-BR"/>
        </w:rPr>
        <w:fldChar w:fldCharType="end"/>
      </w:r>
    </w:p>
    <w:p w:rsidR="009B4647" w:rsidRDefault="00FC60B1">
      <w:pPr>
        <w:pStyle w:val="Ttulo"/>
        <w:rPr>
          <w:lang w:val="pt-BR"/>
        </w:rPr>
      </w:pPr>
      <w:r>
        <w:rPr>
          <w:lang w:val="pt-BR"/>
        </w:rPr>
        <w:br w:type="page"/>
      </w:r>
      <w:fldSimple w:instr=" TITLE  \* MERGEFORMAT ">
        <w:r w:rsidR="003E13DD">
          <w:rPr>
            <w:lang w:val="pt-BR"/>
          </w:rPr>
          <w:t>Documento de Arquitetura de Software</w:t>
        </w:r>
      </w:fldSimple>
    </w:p>
    <w:p w:rsidR="009B4647" w:rsidRDefault="00FC60B1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bookmarkStart w:id="2" w:name="_Toc361651315"/>
      <w:r>
        <w:rPr>
          <w:lang w:val="pt-BR"/>
        </w:rPr>
        <w:t>Introdução</w:t>
      </w:r>
      <w:bookmarkEnd w:id="0"/>
      <w:bookmarkEnd w:id="1"/>
      <w:bookmarkEnd w:id="2"/>
    </w:p>
    <w:p w:rsidR="00B9385C" w:rsidRPr="00B9385C" w:rsidRDefault="00B9385C" w:rsidP="004668EA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bookmarkStart w:id="3" w:name="_Toc456598587"/>
      <w:bookmarkStart w:id="4" w:name="_Toc18206176"/>
      <w:r w:rsidRPr="00B9385C">
        <w:rPr>
          <w:color w:val="000000"/>
          <w:sz w:val="20"/>
          <w:szCs w:val="20"/>
        </w:rPr>
        <w:t xml:space="preserve">Esse documento provê uma visão de alto nível dos objetivos da arquitetura, dos estilos arquiteturais e componentes que foram selecionados para poder </w:t>
      </w:r>
      <w:r w:rsidR="0045692E">
        <w:rPr>
          <w:color w:val="000000"/>
          <w:sz w:val="20"/>
          <w:szCs w:val="20"/>
        </w:rPr>
        <w:t>estruturar</w:t>
      </w:r>
      <w:r w:rsidRPr="00B9385C">
        <w:rPr>
          <w:color w:val="000000"/>
          <w:sz w:val="20"/>
          <w:szCs w:val="20"/>
        </w:rPr>
        <w:t xml:space="preserve"> as funcionalidades propostas pelos casos de usos </w:t>
      </w:r>
      <w:r w:rsidR="003C4E6F">
        <w:rPr>
          <w:color w:val="000000"/>
          <w:sz w:val="20"/>
          <w:szCs w:val="20"/>
        </w:rPr>
        <w:t>da Ferramenta de Survey em Engenharia de Software</w:t>
      </w:r>
      <w:r w:rsidRPr="00B9385C">
        <w:rPr>
          <w:color w:val="000000"/>
          <w:sz w:val="20"/>
          <w:szCs w:val="20"/>
        </w:rPr>
        <w:t xml:space="preserve"> (</w:t>
      </w:r>
      <w:r w:rsidR="003C4E6F">
        <w:rPr>
          <w:color w:val="000000"/>
          <w:sz w:val="20"/>
          <w:szCs w:val="20"/>
        </w:rPr>
        <w:t>MYSURVEY</w:t>
      </w:r>
      <w:r w:rsidRPr="00B9385C">
        <w:rPr>
          <w:color w:val="000000"/>
          <w:sz w:val="20"/>
          <w:szCs w:val="20"/>
        </w:rPr>
        <w:t>).</w:t>
      </w:r>
    </w:p>
    <w:p w:rsidR="009B4647" w:rsidRDefault="00FC60B1" w:rsidP="004668EA">
      <w:pPr>
        <w:pStyle w:val="Ttulo2"/>
        <w:jc w:val="both"/>
        <w:rPr>
          <w:lang w:val="pt-BR"/>
        </w:rPr>
      </w:pPr>
      <w:bookmarkStart w:id="5" w:name="_Toc361651316"/>
      <w:r>
        <w:rPr>
          <w:lang w:val="pt-BR"/>
        </w:rPr>
        <w:t>Finalidade</w:t>
      </w:r>
      <w:bookmarkEnd w:id="3"/>
      <w:bookmarkEnd w:id="4"/>
      <w:bookmarkEnd w:id="5"/>
    </w:p>
    <w:p w:rsidR="009B4647" w:rsidRDefault="00B9385C" w:rsidP="00E625D5">
      <w:pPr>
        <w:pStyle w:val="InfoBlue"/>
      </w:pPr>
      <w:bookmarkStart w:id="6" w:name="_Toc456598588"/>
      <w:r w:rsidRPr="00B9385C">
        <w:t xml:space="preserve">Este documento oferece uma visão geral arquitetural abrangente </w:t>
      </w:r>
      <w:r w:rsidR="003C4E6F">
        <w:rPr>
          <w:color w:val="000000"/>
        </w:rPr>
        <w:t>da Ferramenta de Survey em Engenharia de Software</w:t>
      </w:r>
      <w:r w:rsidR="003C4E6F" w:rsidRPr="00B9385C">
        <w:rPr>
          <w:color w:val="000000"/>
        </w:rPr>
        <w:t xml:space="preserve"> (</w:t>
      </w:r>
      <w:r w:rsidR="003C4E6F">
        <w:rPr>
          <w:color w:val="000000"/>
        </w:rPr>
        <w:t>MYSURVEY</w:t>
      </w:r>
      <w:r w:rsidR="003C4E6F" w:rsidRPr="00B9385C">
        <w:rPr>
          <w:color w:val="000000"/>
        </w:rPr>
        <w:t>)</w:t>
      </w:r>
      <w:r w:rsidRPr="00B9385C">
        <w:t>, usando diversas visões arquiteturais para representar diferentes aspectos do sistema. O objetivo deste documento é capturar e comunicar as decisões arquiteturais significativas</w:t>
      </w:r>
      <w:r w:rsidR="003C4E6F">
        <w:t xml:space="preserve"> que foram tomadas em relação,</w:t>
      </w:r>
      <w:r w:rsidRPr="00B9385C">
        <w:t xml:space="preserve"> </w:t>
      </w:r>
      <w:r w:rsidR="0034633C">
        <w:t>utilizando a linguagem de modelagem unificada</w:t>
      </w:r>
      <w:r w:rsidRPr="00B9385C">
        <w:t xml:space="preserve"> (UML – </w:t>
      </w:r>
      <w:r w:rsidRPr="00724639">
        <w:rPr>
          <w:i/>
        </w:rPr>
        <w:t>Unified</w:t>
      </w:r>
      <w:r w:rsidR="0034633C">
        <w:rPr>
          <w:i/>
        </w:rPr>
        <w:t xml:space="preserve"> </w:t>
      </w:r>
      <w:r w:rsidRPr="00724639">
        <w:rPr>
          <w:i/>
        </w:rPr>
        <w:t>Modeling</w:t>
      </w:r>
      <w:r w:rsidR="0034633C">
        <w:rPr>
          <w:i/>
        </w:rPr>
        <w:t xml:space="preserve"> </w:t>
      </w:r>
      <w:r w:rsidRPr="00724639">
        <w:rPr>
          <w:i/>
        </w:rPr>
        <w:t>Language</w:t>
      </w:r>
      <w:r w:rsidRPr="00B9385C">
        <w:t>).</w:t>
      </w:r>
    </w:p>
    <w:p w:rsidR="009B4647" w:rsidRDefault="00FC60B1">
      <w:pPr>
        <w:pStyle w:val="Ttulo2"/>
        <w:rPr>
          <w:lang w:val="pt-BR"/>
        </w:rPr>
      </w:pPr>
      <w:bookmarkStart w:id="7" w:name="_Toc18206177"/>
      <w:bookmarkStart w:id="8" w:name="_Toc361651317"/>
      <w:r>
        <w:rPr>
          <w:lang w:val="pt-BR"/>
        </w:rPr>
        <w:t>Escopo</w:t>
      </w:r>
      <w:bookmarkEnd w:id="6"/>
      <w:bookmarkEnd w:id="7"/>
      <w:bookmarkEnd w:id="8"/>
    </w:p>
    <w:p w:rsidR="009B4647" w:rsidRPr="00B9385C" w:rsidRDefault="00B9385C" w:rsidP="00E625D5">
      <w:pPr>
        <w:pStyle w:val="InfoBlue"/>
      </w:pPr>
      <w:bookmarkStart w:id="9" w:name="_Toc456598589"/>
      <w:r w:rsidRPr="00B9385C">
        <w:t xml:space="preserve">Este Documento de Arquitetura de Software é aplicado </w:t>
      </w:r>
      <w:r w:rsidR="00A47D27">
        <w:rPr>
          <w:color w:val="000000"/>
        </w:rPr>
        <w:t>a Ferramenta de Survey em Engenharia de Software</w:t>
      </w:r>
      <w:r w:rsidR="00A47D27" w:rsidRPr="00B9385C">
        <w:rPr>
          <w:color w:val="000000"/>
        </w:rPr>
        <w:t xml:space="preserve"> (</w:t>
      </w:r>
      <w:r w:rsidR="00A47D27">
        <w:rPr>
          <w:color w:val="000000"/>
        </w:rPr>
        <w:t>MYSURVEY</w:t>
      </w:r>
      <w:r w:rsidR="00A47D27" w:rsidRPr="00B9385C">
        <w:rPr>
          <w:color w:val="000000"/>
        </w:rPr>
        <w:t>)</w:t>
      </w:r>
      <w:r w:rsidRPr="00B9385C">
        <w:t xml:space="preserve">, que será desenvolvido pelos alunos </w:t>
      </w:r>
      <w:r w:rsidR="00A47D27">
        <w:t>Erivan Lima Santana</w:t>
      </w:r>
      <w:r w:rsidR="00E60B0F">
        <w:t xml:space="preserve"> e </w:t>
      </w:r>
      <w:r w:rsidR="00E24F04">
        <w:t xml:space="preserve">Antonio Douglas </w:t>
      </w:r>
      <w:r w:rsidR="00E60B0F">
        <w:t>Oliveira</w:t>
      </w:r>
      <w:r w:rsidR="00E24F04">
        <w:t xml:space="preserve"> Cunha</w:t>
      </w:r>
      <w:r w:rsidRPr="00B9385C">
        <w:t xml:space="preserve"> do curso de Sistemas de Informação </w:t>
      </w:r>
      <w:r w:rsidR="00E60B0F">
        <w:t xml:space="preserve">da Universidade Federal de Sergipe – Campus Itabaiana, e </w:t>
      </w:r>
      <w:r w:rsidR="00360625">
        <w:t xml:space="preserve">o professor Msc. </w:t>
      </w:r>
      <w:r w:rsidR="00E24F04">
        <w:t>Marcos Barbosa Dósea do Departamento de Sistemas de Informação da Universidade Federal de Sergipe – Campus Itabaiana</w:t>
      </w:r>
      <w:r w:rsidR="000C582E">
        <w:t>,</w:t>
      </w:r>
      <w:r w:rsidRPr="00B9385C">
        <w:t xml:space="preserve"> como projeto da disciplina </w:t>
      </w:r>
      <w:r w:rsidR="00E24F04">
        <w:t>Trabalho de Conclusão de Curso II</w:t>
      </w:r>
      <w:r w:rsidRPr="00B9385C">
        <w:t>.</w:t>
      </w:r>
    </w:p>
    <w:p w:rsidR="009B4647" w:rsidRDefault="00FC60B1">
      <w:pPr>
        <w:pStyle w:val="Ttulo2"/>
        <w:rPr>
          <w:lang w:val="pt-BR"/>
        </w:rPr>
      </w:pPr>
      <w:bookmarkStart w:id="10" w:name="_Toc18206178"/>
      <w:bookmarkStart w:id="11" w:name="_Toc361651318"/>
      <w:r>
        <w:rPr>
          <w:lang w:val="pt-BR"/>
        </w:rPr>
        <w:t>Definições, Acrônimos e Abreviações</w:t>
      </w:r>
      <w:bookmarkEnd w:id="9"/>
      <w:bookmarkEnd w:id="10"/>
      <w:bookmarkEnd w:id="11"/>
    </w:p>
    <w:p w:rsidR="00E81AA6" w:rsidRPr="00E81AA6" w:rsidRDefault="00E81AA6" w:rsidP="00E81AA6">
      <w:pPr>
        <w:rPr>
          <w:lang w:val="pt-BR"/>
        </w:rPr>
      </w:pPr>
    </w:p>
    <w:tbl>
      <w:tblPr>
        <w:tblStyle w:val="GradeClara-nfase12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6268"/>
      </w:tblGrid>
      <w:tr w:rsidR="00E81AA6" w:rsidRPr="002613B8" w:rsidTr="00E16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81AA6" w:rsidRPr="002613B8" w:rsidRDefault="00E81AA6" w:rsidP="00E16832">
            <w:pPr>
              <w:jc w:val="center"/>
              <w:rPr>
                <w:sz w:val="28"/>
                <w:szCs w:val="28"/>
              </w:rPr>
            </w:pPr>
            <w:r w:rsidRPr="002613B8">
              <w:rPr>
                <w:sz w:val="28"/>
                <w:szCs w:val="28"/>
              </w:rPr>
              <w:t>Termo</w:t>
            </w:r>
          </w:p>
        </w:tc>
        <w:tc>
          <w:tcPr>
            <w:tcW w:w="6268" w:type="dxa"/>
          </w:tcPr>
          <w:p w:rsidR="00E81AA6" w:rsidRPr="002613B8" w:rsidRDefault="00E81AA6" w:rsidP="00E16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2613B8">
              <w:rPr>
                <w:sz w:val="28"/>
                <w:szCs w:val="28"/>
              </w:rPr>
              <w:t>Explicação</w:t>
            </w:r>
          </w:p>
        </w:tc>
      </w:tr>
      <w:tr w:rsidR="00E81AA6" w:rsidRPr="00DE49AB" w:rsidTr="00E1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81AA6" w:rsidRPr="002621E5" w:rsidRDefault="00E81AA6" w:rsidP="00E16832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MySurvey</w:t>
            </w:r>
          </w:p>
        </w:tc>
        <w:tc>
          <w:tcPr>
            <w:tcW w:w="6268" w:type="dxa"/>
          </w:tcPr>
          <w:p w:rsidR="00E81AA6" w:rsidRPr="00E81AA6" w:rsidRDefault="00E81AA6" w:rsidP="00E81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Ferramenta para criação de survey voltado a engenharia de software</w:t>
            </w:r>
          </w:p>
        </w:tc>
      </w:tr>
      <w:tr w:rsidR="00E81AA6" w:rsidRPr="00DE49AB" w:rsidTr="00E16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81AA6" w:rsidRPr="002621E5" w:rsidRDefault="00E81AA6" w:rsidP="00E16832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Responsável</w:t>
            </w:r>
          </w:p>
        </w:tc>
        <w:tc>
          <w:tcPr>
            <w:tcW w:w="6268" w:type="dxa"/>
          </w:tcPr>
          <w:p w:rsidR="00E81AA6" w:rsidRPr="00E81AA6" w:rsidRDefault="00E81AA6" w:rsidP="00E168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Usuário da ferramenta com privilégio para gerenciar seus surveys</w:t>
            </w:r>
            <w:r w:rsidRPr="00E81AA6">
              <w:rPr>
                <w:sz w:val="28"/>
                <w:szCs w:val="28"/>
                <w:lang w:val="pt-BR"/>
              </w:rPr>
              <w:t>.</w:t>
            </w:r>
          </w:p>
        </w:tc>
      </w:tr>
      <w:tr w:rsidR="00E81AA6" w:rsidRPr="00DE49AB" w:rsidTr="00E1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81AA6" w:rsidRPr="002621E5" w:rsidRDefault="00E81AA6" w:rsidP="00E16832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Entrevistado</w:t>
            </w:r>
          </w:p>
        </w:tc>
        <w:tc>
          <w:tcPr>
            <w:tcW w:w="6268" w:type="dxa"/>
          </w:tcPr>
          <w:p w:rsidR="00E81AA6" w:rsidRPr="00E81AA6" w:rsidRDefault="00E81AA6" w:rsidP="00E16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Usuário que poderá responder os surveys criados por um Responsável</w:t>
            </w:r>
            <w:r w:rsidRPr="00E81AA6">
              <w:rPr>
                <w:sz w:val="28"/>
                <w:szCs w:val="28"/>
                <w:lang w:val="pt-BR"/>
              </w:rPr>
              <w:t>.</w:t>
            </w:r>
          </w:p>
        </w:tc>
      </w:tr>
    </w:tbl>
    <w:p w:rsidR="00E81AA6" w:rsidRDefault="00E81AA6" w:rsidP="00E625D5">
      <w:pPr>
        <w:pStyle w:val="InfoBlue"/>
      </w:pPr>
    </w:p>
    <w:p w:rsidR="00E81AA6" w:rsidRPr="00E81AA6" w:rsidRDefault="00E81AA6" w:rsidP="00E81AA6">
      <w:pPr>
        <w:pStyle w:val="Corpodetexto"/>
        <w:rPr>
          <w:lang w:val="pt-BR"/>
        </w:rPr>
      </w:pPr>
    </w:p>
    <w:p w:rsidR="009B4647" w:rsidRDefault="00FC60B1">
      <w:pPr>
        <w:pStyle w:val="Ttulo2"/>
        <w:rPr>
          <w:lang w:val="pt-BR"/>
        </w:rPr>
      </w:pPr>
      <w:bookmarkStart w:id="12" w:name="_Toc456598590"/>
      <w:bookmarkStart w:id="13" w:name="_Toc18206179"/>
      <w:bookmarkStart w:id="14" w:name="_Toc361651319"/>
      <w:r>
        <w:rPr>
          <w:lang w:val="pt-BR"/>
        </w:rPr>
        <w:t>Referênci</w:t>
      </w:r>
      <w:bookmarkEnd w:id="12"/>
      <w:bookmarkEnd w:id="13"/>
      <w:bookmarkEnd w:id="14"/>
      <w:r>
        <w:rPr>
          <w:lang w:val="pt-BR"/>
        </w:rPr>
        <w:t>as</w:t>
      </w:r>
    </w:p>
    <w:p w:rsidR="00B9385C" w:rsidRDefault="00B9385C" w:rsidP="00E625D5">
      <w:pPr>
        <w:pStyle w:val="InfoBlue"/>
      </w:pPr>
      <w:r>
        <w:t xml:space="preserve">Os seguintes documentos foram utilizados como referência para a elaboração do documento </w:t>
      </w:r>
      <w:r w:rsidR="00883486">
        <w:t>arquitetural</w:t>
      </w:r>
      <w:r>
        <w:t>:</w:t>
      </w:r>
    </w:p>
    <w:p w:rsidR="00B9385C" w:rsidRDefault="00B9385C" w:rsidP="00E625D5">
      <w:pPr>
        <w:pStyle w:val="InfoBlue"/>
        <w:numPr>
          <w:ilvl w:val="0"/>
          <w:numId w:val="22"/>
        </w:numPr>
      </w:pPr>
      <w:r>
        <w:t xml:space="preserve">Modelo de Análise </w:t>
      </w:r>
    </w:p>
    <w:p w:rsidR="00B9385C" w:rsidRDefault="00B9385C" w:rsidP="00E625D5">
      <w:pPr>
        <w:pStyle w:val="InfoBlue"/>
        <w:numPr>
          <w:ilvl w:val="0"/>
          <w:numId w:val="22"/>
        </w:numPr>
      </w:pPr>
      <w:r>
        <w:t>Modelo de Regra de Negócio</w:t>
      </w:r>
    </w:p>
    <w:p w:rsidR="00B9385C" w:rsidRDefault="00B9385C" w:rsidP="00E625D5">
      <w:pPr>
        <w:pStyle w:val="InfoBlue"/>
        <w:numPr>
          <w:ilvl w:val="0"/>
          <w:numId w:val="22"/>
        </w:numPr>
      </w:pPr>
      <w:r>
        <w:t>Modelo de Casos de Uso</w:t>
      </w:r>
    </w:p>
    <w:p w:rsidR="00B9385C" w:rsidRDefault="00B9385C" w:rsidP="00E625D5">
      <w:pPr>
        <w:pStyle w:val="InfoBlue"/>
        <w:numPr>
          <w:ilvl w:val="0"/>
          <w:numId w:val="22"/>
        </w:numPr>
      </w:pPr>
      <w:r>
        <w:t>Descrição de Casos de Uso</w:t>
      </w:r>
    </w:p>
    <w:p w:rsidR="009B4647" w:rsidRDefault="00B9385C" w:rsidP="00E625D5">
      <w:pPr>
        <w:pStyle w:val="InfoBlue"/>
        <w:numPr>
          <w:ilvl w:val="0"/>
          <w:numId w:val="22"/>
        </w:numPr>
      </w:pPr>
      <w:r>
        <w:t>Documento de Requisitos Funcionais e Não Funcionais</w:t>
      </w:r>
    </w:p>
    <w:p w:rsidR="00B9385C" w:rsidRPr="00CD12E4" w:rsidRDefault="00B9385C" w:rsidP="00B9385C">
      <w:pPr>
        <w:pStyle w:val="Corpodetexto"/>
        <w:numPr>
          <w:ilvl w:val="0"/>
          <w:numId w:val="22"/>
        </w:numPr>
        <w:rPr>
          <w:i/>
          <w:lang w:val="pt-BR"/>
        </w:rPr>
      </w:pPr>
      <w:r w:rsidRPr="00CD12E4">
        <w:rPr>
          <w:i/>
          <w:lang w:val="pt-BR"/>
        </w:rPr>
        <w:t>Rational</w:t>
      </w:r>
      <w:r w:rsidR="00B32724">
        <w:rPr>
          <w:i/>
          <w:lang w:val="pt-BR"/>
        </w:rPr>
        <w:t xml:space="preserve"> </w:t>
      </w:r>
      <w:r w:rsidRPr="00CD12E4">
        <w:rPr>
          <w:i/>
          <w:lang w:val="pt-BR"/>
        </w:rPr>
        <w:t>Unified</w:t>
      </w:r>
      <w:r w:rsidR="003B5583">
        <w:rPr>
          <w:i/>
          <w:lang w:val="pt-BR"/>
        </w:rPr>
        <w:t xml:space="preserve"> </w:t>
      </w:r>
      <w:r w:rsidRPr="00CD12E4">
        <w:rPr>
          <w:i/>
          <w:lang w:val="pt-BR"/>
        </w:rPr>
        <w:t>Process</w:t>
      </w:r>
    </w:p>
    <w:p w:rsidR="009B4647" w:rsidRDefault="00FC60B1">
      <w:pPr>
        <w:pStyle w:val="Ttulo2"/>
        <w:rPr>
          <w:lang w:val="pt-BR"/>
        </w:rPr>
      </w:pPr>
      <w:bookmarkStart w:id="15" w:name="_Toc456598591"/>
      <w:bookmarkStart w:id="16" w:name="_Toc18206180"/>
      <w:bookmarkStart w:id="17" w:name="_Toc361651320"/>
      <w:r>
        <w:rPr>
          <w:lang w:val="pt-BR"/>
        </w:rPr>
        <w:t>Visão Geral</w:t>
      </w:r>
      <w:bookmarkEnd w:id="15"/>
      <w:bookmarkEnd w:id="16"/>
      <w:bookmarkEnd w:id="17"/>
    </w:p>
    <w:p w:rsidR="00B9385C" w:rsidRDefault="00B9385C" w:rsidP="00E625D5">
      <w:pPr>
        <w:pStyle w:val="InfoBlue"/>
      </w:pPr>
      <w:r>
        <w:t xml:space="preserve">Com o objetivo </w:t>
      </w:r>
      <w:r w:rsidR="00057CF7">
        <w:t>de contemplar</w:t>
      </w:r>
      <w:r>
        <w:t xml:space="preserve"> todos os aspectos da arquitetura, </w:t>
      </w:r>
      <w:r w:rsidR="00057CF7">
        <w:t>estratificamos o documento nas</w:t>
      </w:r>
      <w:r>
        <w:t xml:space="preserve"> seguintes subseções: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>Subseção 2: Descreve o uso de cada visão;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lastRenderedPageBreak/>
        <w:t>Subseção 3: Descreve as restrições arquiteturais do sistema;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>Subseção 4: Descreve os requisitos funcionais que causam significante impacto na arquitetura;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>Subseção 5: Descreve a visão lógica da arquitetura;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>Subseção 6: Descreve a visão de processos;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 xml:space="preserve">Subseção 7: Descreve a visão de </w:t>
      </w:r>
      <w:r w:rsidR="00C92817">
        <w:t>implantação</w:t>
      </w:r>
      <w:r>
        <w:t>;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>Subseção 8: Descreve a visão de implementação;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>Subseção 9: Descreve a visão de dados;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>Subseção 10: Descreve as principais características de dimensionamento do software que têm um impacto na arquitetura;</w:t>
      </w:r>
    </w:p>
    <w:p w:rsidR="009B4647" w:rsidRDefault="00B9385C" w:rsidP="00E625D5">
      <w:pPr>
        <w:pStyle w:val="InfoBlue"/>
        <w:numPr>
          <w:ilvl w:val="0"/>
          <w:numId w:val="23"/>
        </w:numPr>
      </w:pPr>
      <w:r>
        <w:t>Subseção 11: Descreve como a arquitetura do software contribui para todos os recursos.</w:t>
      </w:r>
    </w:p>
    <w:p w:rsidR="00B9385C" w:rsidRDefault="00B9385C" w:rsidP="00E625D5">
      <w:pPr>
        <w:pStyle w:val="InfoBlue"/>
        <w:numPr>
          <w:ilvl w:val="0"/>
          <w:numId w:val="23"/>
        </w:numPr>
      </w:pPr>
      <w:r>
        <w:t>Subseção 12: Mostra a hierarquia de exceções.</w:t>
      </w:r>
    </w:p>
    <w:p w:rsidR="009B4647" w:rsidRDefault="00FC60B1">
      <w:pPr>
        <w:pStyle w:val="Ttulo1"/>
        <w:ind w:left="360" w:hanging="360"/>
        <w:rPr>
          <w:sz w:val="20"/>
          <w:szCs w:val="20"/>
          <w:lang w:val="pt-BR"/>
        </w:rPr>
      </w:pPr>
      <w:bookmarkStart w:id="18" w:name="_Toc18206181"/>
      <w:bookmarkStart w:id="19" w:name="_Toc361651321"/>
      <w:r>
        <w:rPr>
          <w:sz w:val="20"/>
          <w:szCs w:val="20"/>
          <w:lang w:val="pt-BR"/>
        </w:rPr>
        <w:t>Representação Arquitetural</w:t>
      </w:r>
      <w:bookmarkEnd w:id="18"/>
      <w:bookmarkEnd w:id="19"/>
    </w:p>
    <w:p w:rsidR="00B9385C" w:rsidRDefault="00B9385C" w:rsidP="00E625D5">
      <w:pPr>
        <w:pStyle w:val="InfoBlue"/>
      </w:pPr>
      <w:r>
        <w:t>Este documento apresenta a arquitetura como</w:t>
      </w:r>
      <w:r w:rsidR="00564725">
        <w:t xml:space="preserve"> um</w:t>
      </w:r>
      <w:r>
        <w:t xml:space="preserve"> </w:t>
      </w:r>
      <w:r w:rsidR="00564725">
        <w:t>arranjo das</w:t>
      </w:r>
      <w:r>
        <w:t xml:space="preserve"> visualizações, mencionadas acima. Essas visões são apresentadas como Modelos do StarUML e utiliza a Linguagem </w:t>
      </w:r>
      <w:r w:rsidR="00564725">
        <w:t xml:space="preserve">de </w:t>
      </w:r>
      <w:r>
        <w:t>Modelagem</w:t>
      </w:r>
      <w:r w:rsidR="00564725">
        <w:t xml:space="preserve"> Unificada</w:t>
      </w:r>
      <w:r>
        <w:t xml:space="preserve"> (UML – </w:t>
      </w:r>
      <w:r w:rsidRPr="00CD12E4">
        <w:rPr>
          <w:i/>
        </w:rPr>
        <w:t>Unified</w:t>
      </w:r>
      <w:r w:rsidR="007A7D63">
        <w:rPr>
          <w:i/>
        </w:rPr>
        <w:t xml:space="preserve"> </w:t>
      </w:r>
      <w:r w:rsidRPr="00CD12E4">
        <w:rPr>
          <w:i/>
        </w:rPr>
        <w:t>Modeling</w:t>
      </w:r>
      <w:r w:rsidR="007A7D63">
        <w:rPr>
          <w:i/>
        </w:rPr>
        <w:t xml:space="preserve"> </w:t>
      </w:r>
      <w:r w:rsidRPr="00CD12E4">
        <w:rPr>
          <w:i/>
        </w:rPr>
        <w:t>Language).</w:t>
      </w:r>
    </w:p>
    <w:p w:rsidR="00B9385C" w:rsidRDefault="00B9385C" w:rsidP="00E625D5">
      <w:pPr>
        <w:pStyle w:val="InfoBlue"/>
      </w:pPr>
      <w:r>
        <w:t>Para representar a arquitetura do software</w:t>
      </w:r>
      <w:r w:rsidR="007A7D63">
        <w:t>,</w:t>
      </w:r>
      <w:r>
        <w:t xml:space="preserve"> foram utilizados como base os seguintes estilos arquiteturais:</w:t>
      </w:r>
    </w:p>
    <w:p w:rsidR="00B9385C" w:rsidRDefault="00B9385C" w:rsidP="00E625D5">
      <w:pPr>
        <w:pStyle w:val="InfoBlue"/>
        <w:numPr>
          <w:ilvl w:val="0"/>
          <w:numId w:val="24"/>
        </w:numPr>
      </w:pPr>
      <w:r>
        <w:t>Camadas;</w:t>
      </w:r>
    </w:p>
    <w:p w:rsidR="00B9385C" w:rsidRDefault="00B9385C" w:rsidP="00E625D5">
      <w:pPr>
        <w:pStyle w:val="InfoBlue"/>
        <w:numPr>
          <w:ilvl w:val="0"/>
          <w:numId w:val="24"/>
        </w:numPr>
      </w:pPr>
      <w:r>
        <w:t>Cliente-Servidor;</w:t>
      </w:r>
    </w:p>
    <w:p w:rsidR="00B9385C" w:rsidRDefault="00B9385C" w:rsidP="00E625D5">
      <w:pPr>
        <w:pStyle w:val="InfoBlue"/>
        <w:numPr>
          <w:ilvl w:val="0"/>
          <w:numId w:val="24"/>
        </w:numPr>
      </w:pPr>
      <w:r>
        <w:t>Sub</w:t>
      </w:r>
      <w:r w:rsidR="00643943">
        <w:t>-</w:t>
      </w:r>
      <w:r>
        <w:t>rotinas;</w:t>
      </w:r>
    </w:p>
    <w:p w:rsidR="00B9385C" w:rsidRDefault="00B9385C" w:rsidP="00E625D5">
      <w:pPr>
        <w:pStyle w:val="InfoBlue"/>
        <w:numPr>
          <w:ilvl w:val="0"/>
          <w:numId w:val="24"/>
        </w:numPr>
      </w:pPr>
      <w:r>
        <w:t>Baseado em Eventos;</w:t>
      </w:r>
    </w:p>
    <w:p w:rsidR="009B4647" w:rsidRDefault="00B9385C" w:rsidP="00E625D5">
      <w:pPr>
        <w:pStyle w:val="InfoBlue"/>
        <w:numPr>
          <w:ilvl w:val="0"/>
          <w:numId w:val="24"/>
        </w:numPr>
      </w:pPr>
      <w:r>
        <w:t>Repositório de banco de dados.</w:t>
      </w:r>
    </w:p>
    <w:p w:rsidR="009B4647" w:rsidRDefault="00FC60B1">
      <w:pPr>
        <w:pStyle w:val="Ttulo1"/>
        <w:ind w:left="360" w:hanging="360"/>
        <w:rPr>
          <w:lang w:val="pt-BR"/>
        </w:rPr>
      </w:pPr>
      <w:bookmarkStart w:id="20" w:name="_Toc18206182"/>
      <w:bookmarkStart w:id="21" w:name="_Toc361651322"/>
      <w:r>
        <w:rPr>
          <w:lang w:val="pt-BR"/>
        </w:rPr>
        <w:t>Metas e Restrições da Arquitetura</w:t>
      </w:r>
      <w:bookmarkEnd w:id="20"/>
      <w:bookmarkEnd w:id="21"/>
    </w:p>
    <w:p w:rsidR="00B9385C" w:rsidRDefault="00B9385C" w:rsidP="00E625D5">
      <w:pPr>
        <w:pStyle w:val="InfoBlue"/>
      </w:pPr>
      <w:r>
        <w:t>Para que o software tenha um comportamento esperado p</w:t>
      </w:r>
      <w:r w:rsidR="0021268E">
        <w:t>or nossos S</w:t>
      </w:r>
      <w:r>
        <w:t>takeholders</w:t>
      </w:r>
      <w:r w:rsidR="0021268E">
        <w:t>,</w:t>
      </w:r>
      <w:r>
        <w:t xml:space="preserve"> </w:t>
      </w:r>
      <w:r w:rsidR="0021268E">
        <w:t>definimos as</w:t>
      </w:r>
      <w:r>
        <w:t xml:space="preserve"> seguintes restrições:</w:t>
      </w:r>
    </w:p>
    <w:p w:rsidR="00B9385C" w:rsidRDefault="0021268E" w:rsidP="00E625D5">
      <w:pPr>
        <w:pStyle w:val="InfoBlue"/>
        <w:numPr>
          <w:ilvl w:val="0"/>
          <w:numId w:val="25"/>
        </w:numPr>
      </w:pPr>
      <w:r>
        <w:t xml:space="preserve">O Sistema deverá ser </w:t>
      </w:r>
      <w:r w:rsidRPr="00D76358">
        <w:rPr>
          <w:i/>
        </w:rPr>
        <w:t>Cross-Browser</w:t>
      </w:r>
      <w:r>
        <w:t xml:space="preserve">, </w:t>
      </w:r>
      <w:r w:rsidR="00700039">
        <w:t xml:space="preserve">ou seja, as funcionalidades por ele oferecidas deverão funcionar plenamente nos mais diversos browsers disponíveis no mercado, a exemplo, do </w:t>
      </w:r>
      <w:r w:rsidR="00700039" w:rsidRPr="00700039">
        <w:rPr>
          <w:i/>
        </w:rPr>
        <w:t>Mozilla Firefox</w:t>
      </w:r>
      <w:r w:rsidR="00700039">
        <w:t xml:space="preserve">, </w:t>
      </w:r>
      <w:r w:rsidR="00700039" w:rsidRPr="00700039">
        <w:rPr>
          <w:i/>
        </w:rPr>
        <w:t xml:space="preserve">Google Chrome, Opera, Safari, Netscape </w:t>
      </w:r>
      <w:r w:rsidR="00700039" w:rsidRPr="00700039">
        <w:t>e</w:t>
      </w:r>
      <w:r w:rsidR="00700039" w:rsidRPr="00700039">
        <w:rPr>
          <w:i/>
        </w:rPr>
        <w:t xml:space="preserve"> Internet Explorer</w:t>
      </w:r>
      <w:r w:rsidR="00AF039B" w:rsidRPr="00AF039B">
        <w:t>,</w:t>
      </w:r>
      <w:r w:rsidR="00700039">
        <w:t xml:space="preserve"> em suas versões mais recentes;</w:t>
      </w:r>
    </w:p>
    <w:p w:rsidR="00B9385C" w:rsidRDefault="00B9385C" w:rsidP="00E625D5">
      <w:pPr>
        <w:pStyle w:val="InfoBlue"/>
        <w:numPr>
          <w:ilvl w:val="0"/>
          <w:numId w:val="25"/>
        </w:numPr>
      </w:pPr>
      <w:r>
        <w:t xml:space="preserve">O sistema será implementado </w:t>
      </w:r>
      <w:r w:rsidR="00343188">
        <w:t>utilizando os recursos</w:t>
      </w:r>
      <w:r w:rsidR="00F57B1E">
        <w:t xml:space="preserve"> inicialmente</w:t>
      </w:r>
      <w:r w:rsidR="00343188">
        <w:t xml:space="preserve"> disponibilizados pelo</w:t>
      </w:r>
      <w:r w:rsidR="001C383F">
        <w:t xml:space="preserve"> </w:t>
      </w:r>
      <w:r w:rsidR="00343188" w:rsidRPr="00343188">
        <w:rPr>
          <w:i/>
        </w:rPr>
        <w:t>.NET Framework</w:t>
      </w:r>
      <w:r w:rsidR="00F57B1E">
        <w:rPr>
          <w:i/>
        </w:rPr>
        <w:t xml:space="preserve">, </w:t>
      </w:r>
      <w:r w:rsidR="00F57B1E" w:rsidRPr="00F57B1E">
        <w:t xml:space="preserve">e </w:t>
      </w:r>
      <w:r w:rsidR="00F57B1E">
        <w:t>ASP.NET MVC</w:t>
      </w:r>
      <w:r>
        <w:t xml:space="preserve">, </w:t>
      </w:r>
      <w:r w:rsidR="00F57B1E">
        <w:t>tendo</w:t>
      </w:r>
      <w:r>
        <w:t xml:space="preserve"> como linguagem</w:t>
      </w:r>
      <w:r w:rsidR="00343188">
        <w:t xml:space="preserve"> de programação</w:t>
      </w:r>
      <w:r w:rsidR="00F57B1E">
        <w:t xml:space="preserve"> principal</w:t>
      </w:r>
      <w:r>
        <w:t xml:space="preserve"> o C#;</w:t>
      </w:r>
    </w:p>
    <w:p w:rsidR="00B9385C" w:rsidRDefault="00B9385C" w:rsidP="00E625D5">
      <w:pPr>
        <w:pStyle w:val="InfoBlue"/>
        <w:numPr>
          <w:ilvl w:val="0"/>
          <w:numId w:val="25"/>
        </w:numPr>
      </w:pPr>
      <w:r>
        <w:t xml:space="preserve">O sistema terá os seus dados persistidos no banco de dados </w:t>
      </w:r>
      <w:r w:rsidR="00814B2A">
        <w:t xml:space="preserve">Microsoft </w:t>
      </w:r>
      <w:r>
        <w:t>SQL Server;</w:t>
      </w:r>
    </w:p>
    <w:p w:rsidR="009B4647" w:rsidRDefault="00B9385C" w:rsidP="00E625D5">
      <w:pPr>
        <w:pStyle w:val="InfoBlue"/>
        <w:numPr>
          <w:ilvl w:val="0"/>
          <w:numId w:val="25"/>
        </w:numPr>
      </w:pPr>
      <w:r>
        <w:t>Apenas usuários autentica</w:t>
      </w:r>
      <w:r w:rsidR="00814B2A">
        <w:t>dos podem ser acessar o sistema;</w:t>
      </w:r>
    </w:p>
    <w:p w:rsidR="00204F47" w:rsidRDefault="00204F47" w:rsidP="00204F47">
      <w:pPr>
        <w:pStyle w:val="Corpodetexto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O Sistema será multiplataforma, funcionado principalmente nos sistemas operacionais das plataformas Windows, Linux e MAC OS, em suas versões mais recentes, principalmente;</w:t>
      </w:r>
    </w:p>
    <w:p w:rsidR="00814B2A" w:rsidRDefault="00BE12EC" w:rsidP="00883632">
      <w:pPr>
        <w:pStyle w:val="Corpodetexto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 xml:space="preserve">O Sistema terá como </w:t>
      </w:r>
      <w:r w:rsidRPr="00BE12EC">
        <w:rPr>
          <w:i/>
          <w:lang w:val="pt-BR"/>
        </w:rPr>
        <w:t>Design Pattern</w:t>
      </w:r>
      <w:r>
        <w:rPr>
          <w:lang w:val="pt-BR"/>
        </w:rPr>
        <w:t xml:space="preserve"> o modelo </w:t>
      </w:r>
      <w:r w:rsidR="00883632">
        <w:rPr>
          <w:lang w:val="pt-BR"/>
        </w:rPr>
        <w:t>MVC.</w:t>
      </w:r>
    </w:p>
    <w:p w:rsidR="00883632" w:rsidRPr="00883632" w:rsidRDefault="00883632" w:rsidP="00883632">
      <w:pPr>
        <w:pStyle w:val="Corpodetexto"/>
        <w:ind w:left="1440"/>
        <w:jc w:val="both"/>
        <w:rPr>
          <w:sz w:val="14"/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22" w:name="_Toc18206183"/>
      <w:bookmarkStart w:id="23" w:name="_Toc361651323"/>
      <w:r>
        <w:rPr>
          <w:lang w:val="pt-BR"/>
        </w:rPr>
        <w:t>Visão de Casos de Uso</w:t>
      </w:r>
      <w:bookmarkEnd w:id="22"/>
      <w:bookmarkEnd w:id="23"/>
    </w:p>
    <w:p w:rsidR="00B9385C" w:rsidRDefault="00B9385C" w:rsidP="00E625D5">
      <w:pPr>
        <w:pStyle w:val="InfoBlue"/>
      </w:pPr>
      <w:r>
        <w:t xml:space="preserve">Nessa seção serão listados os casos de uso </w:t>
      </w:r>
      <w:r w:rsidR="00E65DBB">
        <w:t>responsáveis por nos fornecer num alto-nível de abstração as principais funcionalidades e comportamentos esperados do sistema</w:t>
      </w:r>
      <w:r>
        <w:t>. Esses casos de uso são:</w:t>
      </w:r>
    </w:p>
    <w:p w:rsidR="00B9385C" w:rsidRDefault="00B9385C" w:rsidP="00E625D5">
      <w:pPr>
        <w:pStyle w:val="InfoBlue"/>
        <w:numPr>
          <w:ilvl w:val="0"/>
          <w:numId w:val="26"/>
        </w:numPr>
      </w:pPr>
      <w:r>
        <w:lastRenderedPageBreak/>
        <w:t>CSU01-</w:t>
      </w:r>
      <w:r w:rsidR="00077DA9">
        <w:t xml:space="preserve"> Autenticação</w:t>
      </w:r>
      <w:r>
        <w:t>;</w:t>
      </w:r>
    </w:p>
    <w:p w:rsidR="00B9385C" w:rsidRDefault="00B9385C" w:rsidP="00E625D5">
      <w:pPr>
        <w:pStyle w:val="InfoBlue"/>
        <w:numPr>
          <w:ilvl w:val="0"/>
          <w:numId w:val="26"/>
        </w:numPr>
      </w:pPr>
      <w:r>
        <w:t>CSU02-</w:t>
      </w:r>
      <w:r w:rsidR="00077DA9">
        <w:t xml:space="preserve"> Gerenciar </w:t>
      </w:r>
      <w:r w:rsidR="00D45D1C">
        <w:t>Survey</w:t>
      </w:r>
      <w:r>
        <w:t>;</w:t>
      </w:r>
    </w:p>
    <w:p w:rsidR="00B9385C" w:rsidRDefault="00B9385C" w:rsidP="00E625D5">
      <w:pPr>
        <w:pStyle w:val="InfoBlue"/>
        <w:numPr>
          <w:ilvl w:val="0"/>
          <w:numId w:val="26"/>
        </w:numPr>
      </w:pPr>
      <w:r>
        <w:t>CSU03-</w:t>
      </w:r>
      <w:r w:rsidR="00D45D1C">
        <w:t xml:space="preserve"> Manter</w:t>
      </w:r>
      <w:r w:rsidR="00077DA9">
        <w:t xml:space="preserve"> </w:t>
      </w:r>
      <w:r w:rsidR="00D45D1C">
        <w:t>Questões</w:t>
      </w:r>
      <w:r>
        <w:t>;</w:t>
      </w:r>
    </w:p>
    <w:p w:rsidR="00B9385C" w:rsidRDefault="00B9385C" w:rsidP="00E625D5">
      <w:pPr>
        <w:pStyle w:val="InfoBlue"/>
        <w:numPr>
          <w:ilvl w:val="0"/>
          <w:numId w:val="26"/>
        </w:numPr>
      </w:pPr>
      <w:r>
        <w:t>CSU04-</w:t>
      </w:r>
      <w:r w:rsidR="00077DA9">
        <w:t xml:space="preserve"> </w:t>
      </w:r>
      <w:bookmarkStart w:id="24" w:name="_GoBack"/>
      <w:r w:rsidR="00D45D1C">
        <w:t>Enviar Survey</w:t>
      </w:r>
      <w:bookmarkEnd w:id="24"/>
      <w:r>
        <w:t>;</w:t>
      </w:r>
    </w:p>
    <w:p w:rsidR="00B9385C" w:rsidRDefault="00B9385C" w:rsidP="00E625D5">
      <w:pPr>
        <w:pStyle w:val="InfoBlue"/>
        <w:numPr>
          <w:ilvl w:val="0"/>
          <w:numId w:val="26"/>
        </w:numPr>
      </w:pPr>
      <w:r>
        <w:t>CSU05-</w:t>
      </w:r>
      <w:r w:rsidR="00077DA9">
        <w:t xml:space="preserve"> </w:t>
      </w:r>
      <w:r w:rsidR="00D45D1C">
        <w:t>Analisar Resultados</w:t>
      </w:r>
      <w:r>
        <w:t>;</w:t>
      </w:r>
    </w:p>
    <w:p w:rsidR="00B9385C" w:rsidRDefault="00B9385C" w:rsidP="00B9385C">
      <w:pPr>
        <w:pStyle w:val="Corpodetexto"/>
        <w:jc w:val="center"/>
        <w:rPr>
          <w:lang w:val="pt-BR"/>
        </w:rPr>
      </w:pPr>
    </w:p>
    <w:p w:rsidR="00D45D1C" w:rsidRDefault="00D45D1C" w:rsidP="00B9385C">
      <w:pPr>
        <w:pStyle w:val="Corpodetexto"/>
        <w:jc w:val="center"/>
        <w:rPr>
          <w:lang w:val="pt-BR"/>
        </w:rPr>
      </w:pPr>
    </w:p>
    <w:p w:rsidR="009B4647" w:rsidRDefault="00FC60B1">
      <w:pPr>
        <w:pStyle w:val="Ttulo2"/>
        <w:rPr>
          <w:lang w:val="pt-BR"/>
        </w:rPr>
      </w:pPr>
      <w:bookmarkStart w:id="25" w:name="_Toc18206184"/>
      <w:bookmarkStart w:id="26" w:name="_Toc361651324"/>
      <w:r>
        <w:rPr>
          <w:lang w:val="pt-BR"/>
        </w:rPr>
        <w:t>Realizações de Casos de Uso</w:t>
      </w:r>
      <w:bookmarkEnd w:id="25"/>
      <w:bookmarkEnd w:id="26"/>
    </w:p>
    <w:p w:rsidR="009B4647" w:rsidRPr="00591B45" w:rsidRDefault="009D68E8" w:rsidP="00E625D5">
      <w:pPr>
        <w:pStyle w:val="InfoBlue"/>
      </w:pPr>
      <w:r w:rsidRPr="00591B45">
        <w:t>A seguir temos</w:t>
      </w:r>
      <w:r w:rsidR="00BE4E71" w:rsidRPr="00591B45">
        <w:t xml:space="preserve"> uma</w:t>
      </w:r>
      <w:r w:rsidRPr="00591B45">
        <w:t xml:space="preserve"> </w:t>
      </w:r>
      <w:r w:rsidR="00A16AA6" w:rsidRPr="00591B45">
        <w:t>breve</w:t>
      </w:r>
      <w:r w:rsidRPr="00591B45">
        <w:t xml:space="preserve"> descrição de cada caso de uso</w:t>
      </w:r>
      <w:r w:rsidR="00BE4E71" w:rsidRPr="00591B45">
        <w:t>,</w:t>
      </w:r>
      <w:r w:rsidRPr="00591B45">
        <w:t xml:space="preserve"> </w:t>
      </w:r>
      <w:r w:rsidR="00591B45" w:rsidRPr="00591B45">
        <w:t>utilizado na descrição das principais funcionalidade</w:t>
      </w:r>
      <w:r w:rsidR="00591B45">
        <w:t>s</w:t>
      </w:r>
      <w:r w:rsidR="00591B45" w:rsidRPr="00591B45">
        <w:t xml:space="preserve"> do sistema</w:t>
      </w:r>
      <w:r w:rsidRPr="00591B45">
        <w:t>. São eles:</w:t>
      </w:r>
    </w:p>
    <w:p w:rsidR="00A16AA6" w:rsidRDefault="00A16AA6" w:rsidP="00E625D5">
      <w:pPr>
        <w:pStyle w:val="InfoBlue"/>
        <w:numPr>
          <w:ilvl w:val="0"/>
          <w:numId w:val="27"/>
        </w:numPr>
      </w:pPr>
      <w:r>
        <w:t xml:space="preserve">CSU01- Autenticação </w:t>
      </w:r>
      <w:r w:rsidR="00C4516E">
        <w:t>–</w:t>
      </w:r>
      <w:r>
        <w:t xml:space="preserve"> </w:t>
      </w:r>
      <w:r w:rsidR="00D45D1C">
        <w:t xml:space="preserve">O Usuário da ferramenta </w:t>
      </w:r>
      <w:r w:rsidR="00C4516E">
        <w:t>poderá autenticar no sistema para usar funcionalidades disponíveis para o seu perfil</w:t>
      </w:r>
      <w:r>
        <w:t>;</w:t>
      </w:r>
    </w:p>
    <w:p w:rsidR="00A16AA6" w:rsidRDefault="00D45D1C" w:rsidP="00E625D5">
      <w:pPr>
        <w:pStyle w:val="InfoBlue"/>
        <w:numPr>
          <w:ilvl w:val="0"/>
          <w:numId w:val="27"/>
        </w:numPr>
      </w:pPr>
      <w:r>
        <w:t xml:space="preserve">CSU02- Gerenciar Survey </w:t>
      </w:r>
      <w:r w:rsidR="0090740D">
        <w:t>–</w:t>
      </w:r>
      <w:r w:rsidR="00C4516E">
        <w:t xml:space="preserve"> </w:t>
      </w:r>
      <w:r w:rsidR="0090740D">
        <w:t xml:space="preserve">O </w:t>
      </w:r>
      <w:r>
        <w:t>Responsável poderá Criar Novo, Editar e Excluir um survey</w:t>
      </w:r>
      <w:r w:rsidR="00A16AA6">
        <w:t>;</w:t>
      </w:r>
    </w:p>
    <w:p w:rsidR="00A16AA6" w:rsidRDefault="00D45D1C" w:rsidP="00E625D5">
      <w:pPr>
        <w:pStyle w:val="InfoBlue"/>
        <w:numPr>
          <w:ilvl w:val="0"/>
          <w:numId w:val="27"/>
        </w:numPr>
      </w:pPr>
      <w:r>
        <w:t xml:space="preserve">CSU03- Manter Questões </w:t>
      </w:r>
      <w:r w:rsidR="00F5422B">
        <w:t>–</w:t>
      </w:r>
      <w:r w:rsidR="0090740D">
        <w:t xml:space="preserve"> </w:t>
      </w:r>
      <w:r w:rsidR="00F5422B">
        <w:t xml:space="preserve">O usuário </w:t>
      </w:r>
      <w:r>
        <w:t xml:space="preserve">Responsável </w:t>
      </w:r>
      <w:r w:rsidR="00F5422B">
        <w:t xml:space="preserve">poderá </w:t>
      </w:r>
      <w:r>
        <w:t>Adicionar</w:t>
      </w:r>
      <w:r w:rsidR="00F5422B">
        <w:t xml:space="preserve">, </w:t>
      </w:r>
      <w:r>
        <w:t>Editar e Excluir questões de um survey</w:t>
      </w:r>
      <w:r w:rsidR="00A16AA6">
        <w:t>;</w:t>
      </w:r>
    </w:p>
    <w:p w:rsidR="00A16AA6" w:rsidRDefault="00D45D1C" w:rsidP="00E625D5">
      <w:pPr>
        <w:pStyle w:val="InfoBlue"/>
        <w:numPr>
          <w:ilvl w:val="0"/>
          <w:numId w:val="27"/>
        </w:numPr>
      </w:pPr>
      <w:r>
        <w:t>CSU04- Enviar Survey</w:t>
      </w:r>
      <w:r w:rsidR="00F5422B">
        <w:t xml:space="preserve"> </w:t>
      </w:r>
      <w:r w:rsidR="000A5484">
        <w:t>–</w:t>
      </w:r>
      <w:r w:rsidR="00F5422B">
        <w:t xml:space="preserve"> </w:t>
      </w:r>
      <w:r w:rsidR="000A5484">
        <w:t xml:space="preserve">O usuário </w:t>
      </w:r>
      <w:r>
        <w:t xml:space="preserve">Responsável </w:t>
      </w:r>
      <w:r w:rsidR="000A5484">
        <w:t>poderá</w:t>
      </w:r>
      <w:r>
        <w:t xml:space="preserve"> enviar um survey para email e rede social</w:t>
      </w:r>
      <w:r w:rsidR="00A16AA6">
        <w:t>;</w:t>
      </w:r>
    </w:p>
    <w:p w:rsidR="00A16AA6" w:rsidRDefault="00D45D1C" w:rsidP="00E625D5">
      <w:pPr>
        <w:pStyle w:val="InfoBlue"/>
        <w:numPr>
          <w:ilvl w:val="0"/>
          <w:numId w:val="27"/>
        </w:numPr>
      </w:pPr>
      <w:r>
        <w:t xml:space="preserve">CSU05- Analisar Resultados </w:t>
      </w:r>
      <w:r w:rsidR="00241974">
        <w:t xml:space="preserve">– O usuário </w:t>
      </w:r>
      <w:r>
        <w:t xml:space="preserve">Responsável </w:t>
      </w:r>
      <w:r w:rsidR="00241974">
        <w:t>poderá</w:t>
      </w:r>
      <w:r>
        <w:t xml:space="preserve"> Gerar Relatório e Visualizar respostas do survey</w:t>
      </w:r>
      <w:r w:rsidR="00A16AA6">
        <w:t>;</w:t>
      </w:r>
    </w:p>
    <w:p w:rsidR="00232938" w:rsidRDefault="00232938" w:rsidP="00085364">
      <w:pPr>
        <w:pStyle w:val="Corpodetexto"/>
        <w:ind w:left="0"/>
        <w:rPr>
          <w:lang w:val="pt-BR"/>
        </w:rPr>
      </w:pPr>
    </w:p>
    <w:p w:rsidR="00B4568B" w:rsidRDefault="00B4568B" w:rsidP="00D878CE">
      <w:pPr>
        <w:pStyle w:val="Corpodetexto"/>
        <w:jc w:val="center"/>
        <w:rPr>
          <w:lang w:val="pt-BR"/>
        </w:rPr>
      </w:pPr>
    </w:p>
    <w:p w:rsidR="006E30E1" w:rsidRPr="00B66C39" w:rsidRDefault="006E30E1" w:rsidP="00D878CE">
      <w:pPr>
        <w:pStyle w:val="Corpodetexto"/>
        <w:jc w:val="center"/>
        <w:rPr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27" w:name="_Toc18206185"/>
      <w:bookmarkStart w:id="28" w:name="_Toc361651325"/>
      <w:r>
        <w:rPr>
          <w:lang w:val="pt-BR"/>
        </w:rPr>
        <w:t>Visão Lógica</w:t>
      </w:r>
      <w:bookmarkEnd w:id="27"/>
      <w:bookmarkEnd w:id="28"/>
    </w:p>
    <w:p w:rsidR="009B4647" w:rsidRDefault="00FC60B1">
      <w:pPr>
        <w:pStyle w:val="Ttulo2"/>
        <w:rPr>
          <w:lang w:val="pt-BR"/>
        </w:rPr>
      </w:pPr>
      <w:bookmarkStart w:id="29" w:name="_Toc18206186"/>
      <w:bookmarkStart w:id="30" w:name="_Toc361651326"/>
      <w:r>
        <w:rPr>
          <w:lang w:val="pt-BR"/>
        </w:rPr>
        <w:t>Visão Geral</w:t>
      </w:r>
      <w:bookmarkEnd w:id="29"/>
      <w:bookmarkEnd w:id="30"/>
    </w:p>
    <w:p w:rsidR="008F7AD2" w:rsidRDefault="008F7AD2" w:rsidP="00E625D5">
      <w:pPr>
        <w:pStyle w:val="InfoBlue"/>
      </w:pPr>
      <w:r>
        <w:t xml:space="preserve">A visão lógica do </w:t>
      </w:r>
      <w:r w:rsidR="00D45D1C">
        <w:t>MYSURVEY</w:t>
      </w:r>
      <w:r>
        <w:t xml:space="preserve"> é composta principalmente por três pacotes:</w:t>
      </w:r>
    </w:p>
    <w:p w:rsidR="00EF28B2" w:rsidRPr="00EF28B2" w:rsidRDefault="00EF28B2" w:rsidP="00FA6416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r w:rsidRPr="00EF28B2">
        <w:rPr>
          <w:iCs/>
          <w:lang w:val="pt-BR"/>
        </w:rPr>
        <w:t>Model: Esse pacote representa a implementação da parte lógica d</w:t>
      </w:r>
      <w:r>
        <w:rPr>
          <w:iCs/>
          <w:lang w:val="pt-BR"/>
        </w:rPr>
        <w:t>o domínio da</w:t>
      </w:r>
      <w:r w:rsidRPr="00EF28B2">
        <w:rPr>
          <w:iCs/>
          <w:lang w:val="pt-BR"/>
        </w:rPr>
        <w:t xml:space="preserve"> aplicaç</w:t>
      </w:r>
      <w:r>
        <w:rPr>
          <w:iCs/>
          <w:lang w:val="pt-BR"/>
        </w:rPr>
        <w:t>ão</w:t>
      </w:r>
      <w:r w:rsidRPr="00EF28B2">
        <w:rPr>
          <w:iCs/>
          <w:lang w:val="pt-BR"/>
        </w:rPr>
        <w:t>.</w:t>
      </w:r>
      <w:r>
        <w:rPr>
          <w:iCs/>
          <w:lang w:val="pt-BR"/>
        </w:rPr>
        <w:t xml:space="preserve"> Aqui serão armazenadas classes que </w:t>
      </w:r>
      <w:r w:rsidR="00FA6416">
        <w:rPr>
          <w:iCs/>
          <w:lang w:val="pt-BR"/>
        </w:rPr>
        <w:t>representam as</w:t>
      </w:r>
      <w:r>
        <w:rPr>
          <w:iCs/>
          <w:lang w:val="pt-BR"/>
        </w:rPr>
        <w:t xml:space="preserve"> entidades da aplicação e classes responsáveis pela persistência dos dados;</w:t>
      </w:r>
    </w:p>
    <w:p w:rsidR="00EF28B2" w:rsidRPr="00EF28B2" w:rsidRDefault="00EF28B2" w:rsidP="00FA6416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r w:rsidRPr="00EF28B2">
        <w:rPr>
          <w:iCs/>
          <w:lang w:val="pt-BR"/>
        </w:rPr>
        <w:t xml:space="preserve">Views: </w:t>
      </w:r>
      <w:r>
        <w:rPr>
          <w:iCs/>
          <w:lang w:val="pt-BR"/>
        </w:rPr>
        <w:t>Nesse pacote são</w:t>
      </w:r>
      <w:r w:rsidRPr="00EF28B2">
        <w:rPr>
          <w:iCs/>
          <w:lang w:val="pt-BR"/>
        </w:rPr>
        <w:t xml:space="preserve"> arm</w:t>
      </w:r>
      <w:r>
        <w:rPr>
          <w:iCs/>
          <w:lang w:val="pt-BR"/>
        </w:rPr>
        <w:t>az</w:t>
      </w:r>
      <w:r w:rsidRPr="00EF28B2">
        <w:rPr>
          <w:iCs/>
          <w:lang w:val="pt-BR"/>
        </w:rPr>
        <w:t>enados os component</w:t>
      </w:r>
      <w:r>
        <w:rPr>
          <w:iCs/>
          <w:lang w:val="pt-BR"/>
        </w:rPr>
        <w:t>e</w:t>
      </w:r>
      <w:r w:rsidRPr="00EF28B2">
        <w:rPr>
          <w:iCs/>
          <w:lang w:val="pt-BR"/>
        </w:rPr>
        <w:t xml:space="preserve">s </w:t>
      </w:r>
      <w:r w:rsidR="00FA6416">
        <w:rPr>
          <w:iCs/>
          <w:lang w:val="pt-BR"/>
        </w:rPr>
        <w:t>responsáveis por prover</w:t>
      </w:r>
      <w:r w:rsidRPr="00EF28B2">
        <w:rPr>
          <w:iCs/>
          <w:lang w:val="pt-BR"/>
        </w:rPr>
        <w:t xml:space="preserve"> </w:t>
      </w:r>
      <w:r w:rsidR="00FA6416">
        <w:rPr>
          <w:iCs/>
          <w:lang w:val="pt-BR"/>
        </w:rPr>
        <w:t>a</w:t>
      </w:r>
      <w:r w:rsidRPr="00EF28B2">
        <w:rPr>
          <w:iCs/>
          <w:lang w:val="pt-BR"/>
        </w:rPr>
        <w:t xml:space="preserve"> interface gr</w:t>
      </w:r>
      <w:r>
        <w:rPr>
          <w:iCs/>
          <w:lang w:val="pt-BR"/>
        </w:rPr>
        <w:t>áfica da aplicação;</w:t>
      </w:r>
    </w:p>
    <w:p w:rsidR="00B66C39" w:rsidRPr="001928E0" w:rsidRDefault="00EF28B2" w:rsidP="001928E0">
      <w:pPr>
        <w:pStyle w:val="Corpodetexto"/>
        <w:numPr>
          <w:ilvl w:val="0"/>
          <w:numId w:val="28"/>
        </w:numPr>
        <w:jc w:val="both"/>
        <w:rPr>
          <w:lang w:val="pt-BR"/>
        </w:rPr>
      </w:pPr>
      <w:r w:rsidRPr="00EF28B2">
        <w:rPr>
          <w:iCs/>
          <w:lang w:val="pt-BR"/>
        </w:rPr>
        <w:t>Controller: Nesse pacote são armazenados os componentes do tipo Controller.</w:t>
      </w:r>
      <w:r w:rsidR="00FA6416">
        <w:rPr>
          <w:iCs/>
          <w:lang w:val="pt-BR"/>
        </w:rPr>
        <w:t xml:space="preserve"> Tais componentes </w:t>
      </w:r>
      <w:r w:rsidRPr="00EF28B2">
        <w:rPr>
          <w:iCs/>
          <w:lang w:val="pt-BR"/>
        </w:rPr>
        <w:t xml:space="preserve">são </w:t>
      </w:r>
      <w:r w:rsidR="009F7E90" w:rsidRPr="00EF28B2">
        <w:rPr>
          <w:iCs/>
          <w:lang w:val="pt-BR"/>
        </w:rPr>
        <w:t>responsáveis</w:t>
      </w:r>
      <w:r w:rsidRPr="00EF28B2">
        <w:rPr>
          <w:iCs/>
          <w:lang w:val="pt-BR"/>
        </w:rPr>
        <w:t xml:space="preserve"> por</w:t>
      </w:r>
      <w:r w:rsidR="00FA6416">
        <w:rPr>
          <w:iCs/>
          <w:lang w:val="pt-BR"/>
        </w:rPr>
        <w:t xml:space="preserve"> relacionar</w:t>
      </w:r>
      <w:r w:rsidR="009F7E90">
        <w:rPr>
          <w:iCs/>
          <w:lang w:val="pt-BR"/>
        </w:rPr>
        <w:t xml:space="preserve"> os Models</w:t>
      </w:r>
      <w:r w:rsidRPr="00EF28B2">
        <w:rPr>
          <w:iCs/>
          <w:lang w:val="pt-BR"/>
        </w:rPr>
        <w:t xml:space="preserve"> </w:t>
      </w:r>
      <w:r w:rsidR="00FA6416">
        <w:rPr>
          <w:iCs/>
          <w:lang w:val="pt-BR"/>
        </w:rPr>
        <w:t>às</w:t>
      </w:r>
      <w:r w:rsidRPr="00EF28B2">
        <w:rPr>
          <w:iCs/>
          <w:lang w:val="pt-BR"/>
        </w:rPr>
        <w:t xml:space="preserve"> Views, de acordo com a interaç</w:t>
      </w:r>
      <w:r>
        <w:rPr>
          <w:iCs/>
          <w:lang w:val="pt-BR"/>
        </w:rPr>
        <w:t xml:space="preserve">ão </w:t>
      </w:r>
      <w:r w:rsidR="00FA6416">
        <w:rPr>
          <w:iCs/>
          <w:lang w:val="pt-BR"/>
        </w:rPr>
        <w:t>do</w:t>
      </w:r>
      <w:r>
        <w:rPr>
          <w:iCs/>
          <w:lang w:val="pt-BR"/>
        </w:rPr>
        <w:t xml:space="preserve"> usuário</w:t>
      </w:r>
      <w:r w:rsidRPr="00EF28B2">
        <w:rPr>
          <w:iCs/>
          <w:lang w:val="pt-BR"/>
        </w:rPr>
        <w:t>.</w:t>
      </w:r>
    </w:p>
    <w:p w:rsidR="00B66C39" w:rsidRDefault="00B66C39" w:rsidP="00452F21">
      <w:pPr>
        <w:pStyle w:val="Corpodetexto"/>
        <w:ind w:left="0"/>
        <w:jc w:val="both"/>
        <w:rPr>
          <w:lang w:val="pt-BR"/>
        </w:rPr>
      </w:pPr>
    </w:p>
    <w:p w:rsidR="00232938" w:rsidRDefault="00232938" w:rsidP="00452F21">
      <w:pPr>
        <w:pStyle w:val="Corpodetexto"/>
        <w:ind w:left="0"/>
        <w:jc w:val="both"/>
        <w:rPr>
          <w:lang w:val="pt-BR"/>
        </w:rPr>
      </w:pPr>
    </w:p>
    <w:p w:rsidR="006E30E1" w:rsidRDefault="006E30E1" w:rsidP="00452F21">
      <w:pPr>
        <w:pStyle w:val="Corpodetexto"/>
        <w:ind w:left="0"/>
        <w:jc w:val="both"/>
        <w:rPr>
          <w:lang w:val="pt-BR"/>
        </w:rPr>
      </w:pPr>
    </w:p>
    <w:p w:rsidR="00232938" w:rsidRPr="00EF28B2" w:rsidRDefault="00232938" w:rsidP="00452F21">
      <w:pPr>
        <w:pStyle w:val="Corpodetexto"/>
        <w:ind w:left="0"/>
        <w:jc w:val="both"/>
        <w:rPr>
          <w:lang w:val="pt-BR"/>
        </w:rPr>
      </w:pPr>
    </w:p>
    <w:p w:rsidR="009B4647" w:rsidRDefault="00FC60B1">
      <w:pPr>
        <w:pStyle w:val="Ttulo2"/>
        <w:rPr>
          <w:lang w:val="pt-BR"/>
        </w:rPr>
      </w:pPr>
      <w:bookmarkStart w:id="31" w:name="_Toc18206187"/>
      <w:bookmarkStart w:id="32" w:name="_Toc361651327"/>
      <w:r>
        <w:rPr>
          <w:lang w:val="pt-BR"/>
        </w:rPr>
        <w:lastRenderedPageBreak/>
        <w:t>Pacotes de Design Significativos do Ponto de Vista da Arquitetura</w:t>
      </w:r>
      <w:bookmarkEnd w:id="31"/>
      <w:bookmarkEnd w:id="32"/>
    </w:p>
    <w:p w:rsidR="00920F2C" w:rsidRPr="00E625D5" w:rsidRDefault="00FE1B9C" w:rsidP="00E625D5">
      <w:pPr>
        <w:rPr>
          <w:lang w:val="pt-BR"/>
        </w:rPr>
      </w:pPr>
      <w:r w:rsidRPr="00FE1B9C">
        <w:rPr>
          <w:noProof/>
          <w:lang w:val="pt-BR" w:eastAsia="pt-BR"/>
        </w:rPr>
        <w:drawing>
          <wp:inline distT="0" distB="0" distL="0" distR="0">
            <wp:extent cx="5943600" cy="3992101"/>
            <wp:effectExtent l="0" t="0" r="0" b="8890"/>
            <wp:docPr id="1" name="Imagem 1" descr="F:\UFS2014.2\TCC2\survey-tcc\Requisitos\Diagrama de Pacote - MySurv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FS2014.2\TCC2\survey-tcc\Requisitos\Diagrama de Pacote - MySurve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2C" w:rsidRPr="00085364" w:rsidRDefault="001E67CA" w:rsidP="00452F21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>Figura 9</w:t>
      </w:r>
      <w:r w:rsidR="00F03A7E" w:rsidRPr="00085364">
        <w:rPr>
          <w:b/>
          <w:lang w:val="pt-BR"/>
        </w:rPr>
        <w:t xml:space="preserve"> – Diagrama de Pacotes</w:t>
      </w:r>
    </w:p>
    <w:p w:rsidR="00920F2C" w:rsidRDefault="00920F2C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F03A7E" w:rsidRDefault="00F03A7E" w:rsidP="00F03A7E">
      <w:pPr>
        <w:pStyle w:val="Ttulo2"/>
        <w:rPr>
          <w:lang w:val="pt-BR"/>
        </w:rPr>
      </w:pPr>
      <w:bookmarkStart w:id="33" w:name="_Toc361651328"/>
      <w:r>
        <w:rPr>
          <w:lang w:val="pt-BR"/>
        </w:rPr>
        <w:lastRenderedPageBreak/>
        <w:t>Diagrama de componentes</w:t>
      </w:r>
      <w:bookmarkEnd w:id="33"/>
    </w:p>
    <w:p w:rsidR="00920F2C" w:rsidRDefault="00000B0A" w:rsidP="00E625D5">
      <w:pPr>
        <w:pStyle w:val="InfoBlue"/>
      </w:pPr>
      <w:r w:rsidRPr="00000B0A">
        <w:rPr>
          <w:noProof/>
          <w:lang w:eastAsia="pt-BR"/>
        </w:rPr>
        <w:drawing>
          <wp:inline distT="0" distB="0" distL="0" distR="0">
            <wp:extent cx="5943600" cy="5707397"/>
            <wp:effectExtent l="0" t="0" r="0" b="7620"/>
            <wp:docPr id="4" name="Imagem 4" descr="F:\UFS2014.2\TCC2\survey-tcc\Requisitos\DiagramaCompon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FS2014.2\TCC2\survey-tcc\Requisitos\DiagramaComponen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A7E" w:rsidRPr="00085364" w:rsidRDefault="00F03A7E" w:rsidP="00F03A7E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>Figura</w:t>
      </w:r>
      <w:r w:rsidR="001E67CA" w:rsidRPr="00085364">
        <w:rPr>
          <w:b/>
          <w:lang w:val="pt-BR"/>
        </w:rPr>
        <w:t xml:space="preserve"> 10 </w:t>
      </w:r>
      <w:r w:rsidRPr="00085364">
        <w:rPr>
          <w:b/>
          <w:lang w:val="pt-BR"/>
        </w:rPr>
        <w:t>–</w:t>
      </w:r>
      <w:r w:rsidR="005A1A5F" w:rsidRPr="00085364">
        <w:rPr>
          <w:b/>
          <w:lang w:val="pt-BR"/>
        </w:rPr>
        <w:t xml:space="preserve"> </w:t>
      </w:r>
      <w:r w:rsidRPr="00085364">
        <w:rPr>
          <w:b/>
          <w:lang w:val="pt-BR"/>
        </w:rPr>
        <w:t>Diagrama de Compon</w:t>
      </w:r>
      <w:r w:rsidR="00552E42" w:rsidRPr="00085364">
        <w:rPr>
          <w:b/>
          <w:lang w:val="pt-BR"/>
        </w:rPr>
        <w:t>en</w:t>
      </w:r>
      <w:r w:rsidRPr="00085364">
        <w:rPr>
          <w:b/>
          <w:lang w:val="pt-BR"/>
        </w:rPr>
        <w:t>tes</w:t>
      </w:r>
    </w:p>
    <w:p w:rsidR="003F6C71" w:rsidRDefault="003F6C71" w:rsidP="00F03A7E">
      <w:pPr>
        <w:pStyle w:val="Corpodetexto"/>
        <w:rPr>
          <w:lang w:val="pt-BR"/>
        </w:rPr>
      </w:pPr>
    </w:p>
    <w:p w:rsidR="003F6C71" w:rsidRDefault="003F6C71" w:rsidP="00F03A7E">
      <w:pPr>
        <w:pStyle w:val="Corpodetexto"/>
        <w:rPr>
          <w:lang w:val="pt-BR"/>
        </w:rPr>
      </w:pPr>
    </w:p>
    <w:p w:rsidR="00E625D5" w:rsidRDefault="00E625D5" w:rsidP="00F03A7E">
      <w:pPr>
        <w:pStyle w:val="Corpodetexto"/>
        <w:rPr>
          <w:lang w:val="pt-BR"/>
        </w:rPr>
      </w:pPr>
    </w:p>
    <w:p w:rsidR="00E625D5" w:rsidRDefault="00E625D5" w:rsidP="00F03A7E">
      <w:pPr>
        <w:pStyle w:val="Corpodetexto"/>
        <w:rPr>
          <w:lang w:val="pt-BR"/>
        </w:rPr>
      </w:pPr>
    </w:p>
    <w:p w:rsidR="00E625D5" w:rsidRDefault="00E625D5" w:rsidP="00F03A7E">
      <w:pPr>
        <w:pStyle w:val="Corpodetexto"/>
        <w:rPr>
          <w:lang w:val="pt-BR"/>
        </w:rPr>
      </w:pPr>
    </w:p>
    <w:p w:rsidR="00E625D5" w:rsidRDefault="00E625D5" w:rsidP="00F03A7E">
      <w:pPr>
        <w:pStyle w:val="Corpodetexto"/>
        <w:rPr>
          <w:lang w:val="pt-BR"/>
        </w:rPr>
      </w:pPr>
    </w:p>
    <w:p w:rsidR="00E625D5" w:rsidRPr="00F03A7E" w:rsidRDefault="00E625D5" w:rsidP="00F03A7E">
      <w:pPr>
        <w:pStyle w:val="Corpodetexto"/>
        <w:rPr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34" w:name="_Toc18206188"/>
      <w:bookmarkStart w:id="35" w:name="_Toc361651329"/>
      <w:r>
        <w:rPr>
          <w:lang w:val="pt-BR"/>
        </w:rPr>
        <w:lastRenderedPageBreak/>
        <w:t>Visão de Processos</w:t>
      </w:r>
      <w:bookmarkEnd w:id="34"/>
      <w:bookmarkEnd w:id="35"/>
    </w:p>
    <w:p w:rsidR="009B4647" w:rsidRDefault="00F03A7E" w:rsidP="00E625D5">
      <w:pPr>
        <w:pStyle w:val="InfoBlue"/>
      </w:pPr>
      <w:r>
        <w:t>Ainda não foi definida</w:t>
      </w:r>
    </w:p>
    <w:p w:rsidR="005A1A5F" w:rsidRPr="005A1A5F" w:rsidRDefault="005A1A5F" w:rsidP="005A1A5F">
      <w:pPr>
        <w:pStyle w:val="Corpodetexto"/>
        <w:rPr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36" w:name="_Toc18206189"/>
      <w:bookmarkStart w:id="37" w:name="_Toc361651330"/>
      <w:r>
        <w:rPr>
          <w:lang w:val="pt-BR"/>
        </w:rPr>
        <w:t>Visão de Implantação</w:t>
      </w:r>
      <w:bookmarkEnd w:id="36"/>
      <w:bookmarkEnd w:id="37"/>
    </w:p>
    <w:p w:rsidR="009B4647" w:rsidRDefault="001022B6" w:rsidP="00E625D5">
      <w:pPr>
        <w:pStyle w:val="InfoBlue"/>
      </w:pPr>
      <w:r w:rsidRPr="001022B6">
        <w:rPr>
          <w:noProof/>
          <w:lang w:eastAsia="pt-BR"/>
        </w:rPr>
        <w:drawing>
          <wp:inline distT="0" distB="0" distL="0" distR="0">
            <wp:extent cx="5943600" cy="4201797"/>
            <wp:effectExtent l="0" t="0" r="0" b="8255"/>
            <wp:docPr id="6" name="Imagem 6" descr="F:\UFS2014.2\TCC2\survey-tcc\Requisitos\DiagramaImplan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FS2014.2\TCC2\survey-tcc\Requisitos\DiagramaImplantaçã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A5F" w:rsidRPr="005A1A5F" w:rsidRDefault="005A1A5F" w:rsidP="00E625D5">
      <w:pPr>
        <w:pStyle w:val="Corpodetexto"/>
        <w:ind w:left="0"/>
        <w:rPr>
          <w:lang w:val="pt-BR"/>
        </w:rPr>
      </w:pPr>
    </w:p>
    <w:p w:rsidR="00F90563" w:rsidRPr="00085364" w:rsidRDefault="001E67CA" w:rsidP="00F90563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>Figura 11</w:t>
      </w:r>
      <w:r w:rsidR="00F03A7E" w:rsidRPr="00085364">
        <w:rPr>
          <w:b/>
          <w:lang w:val="pt-BR"/>
        </w:rPr>
        <w:t xml:space="preserve"> – Diagrama de Implantação</w:t>
      </w:r>
    </w:p>
    <w:p w:rsidR="00F90563" w:rsidRPr="00F90563" w:rsidRDefault="00F90563" w:rsidP="00F90563">
      <w:pPr>
        <w:pStyle w:val="Corpodetexto"/>
        <w:ind w:left="0"/>
        <w:rPr>
          <w:sz w:val="16"/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38" w:name="_Toc18206190"/>
      <w:bookmarkStart w:id="39" w:name="_Toc361651331"/>
      <w:r>
        <w:rPr>
          <w:lang w:val="pt-BR"/>
        </w:rPr>
        <w:t>Visão da Implementação</w:t>
      </w:r>
      <w:bookmarkEnd w:id="38"/>
      <w:bookmarkEnd w:id="39"/>
    </w:p>
    <w:p w:rsidR="00E51DBE" w:rsidRPr="00E51DBE" w:rsidRDefault="00D311A4" w:rsidP="00E625D5">
      <w:pPr>
        <w:pStyle w:val="InfoBlue"/>
      </w:pPr>
      <w:r>
        <w:t>A visão de imple</w:t>
      </w:r>
      <w:r w:rsidR="003E550A">
        <w:t>men</w:t>
      </w:r>
      <w:r>
        <w:t>tação</w:t>
      </w:r>
      <w:r w:rsidR="00F90563">
        <w:t xml:space="preserve"> </w:t>
      </w:r>
      <w:r w:rsidR="003E550A">
        <w:t xml:space="preserve">encontra-se </w:t>
      </w:r>
      <w:r w:rsidR="003E5FFB">
        <w:t>detalhada</w:t>
      </w:r>
      <w:r w:rsidR="003E550A">
        <w:t xml:space="preserve"> no documento </w:t>
      </w:r>
      <w:r w:rsidR="00F90563">
        <w:t>“</w:t>
      </w:r>
      <w:r w:rsidR="003E550A">
        <w:t xml:space="preserve">Guia de Análise </w:t>
      </w:r>
      <w:r w:rsidR="00EC64AF">
        <w:t>e Projeto</w:t>
      </w:r>
      <w:r w:rsidR="00F90563">
        <w:t>”</w:t>
      </w:r>
      <w:r w:rsidR="00DD0DA2">
        <w:t>.</w:t>
      </w:r>
      <w:bookmarkStart w:id="40" w:name="_Toc18206194"/>
      <w:bookmarkStart w:id="41" w:name="_Toc321036892"/>
      <w:bookmarkStart w:id="42" w:name="_Toc361651333"/>
    </w:p>
    <w:p w:rsidR="001E67CA" w:rsidRDefault="001E67CA" w:rsidP="001E67CA">
      <w:pPr>
        <w:pStyle w:val="Ttulo1"/>
        <w:ind w:left="360" w:hanging="360"/>
        <w:rPr>
          <w:lang w:val="pt-BR"/>
        </w:rPr>
      </w:pPr>
      <w:r>
        <w:rPr>
          <w:lang w:val="pt-BR"/>
        </w:rPr>
        <w:t>Tamanho e Desempenho</w:t>
      </w:r>
      <w:bookmarkEnd w:id="40"/>
      <w:bookmarkEnd w:id="41"/>
      <w:bookmarkEnd w:id="42"/>
    </w:p>
    <w:p w:rsidR="001E67CA" w:rsidRPr="00E625D5" w:rsidRDefault="001E67CA" w:rsidP="00E625D5">
      <w:pPr>
        <w:pStyle w:val="InfoBlue"/>
      </w:pPr>
      <w:r w:rsidRPr="00E625D5">
        <w:t>[Uma descrição das principais características de dimensionamento do software que têm um impacto na arquitetura, bem como as restrições do desempenho desejado.]</w:t>
      </w:r>
    </w:p>
    <w:p w:rsidR="001E67CA" w:rsidRDefault="001E67CA" w:rsidP="001E67CA">
      <w:pPr>
        <w:pStyle w:val="Ttulo1"/>
        <w:ind w:left="360" w:hanging="360"/>
        <w:rPr>
          <w:lang w:val="pt-BR"/>
        </w:rPr>
      </w:pPr>
      <w:bookmarkStart w:id="43" w:name="_Toc18206195"/>
      <w:bookmarkStart w:id="44" w:name="_Toc321036893"/>
      <w:bookmarkStart w:id="45" w:name="_Toc361651334"/>
      <w:r>
        <w:rPr>
          <w:lang w:val="pt-BR"/>
        </w:rPr>
        <w:t>Qualidade</w:t>
      </w:r>
      <w:bookmarkEnd w:id="43"/>
      <w:bookmarkEnd w:id="44"/>
      <w:bookmarkEnd w:id="45"/>
    </w:p>
    <w:p w:rsidR="00A44C24" w:rsidRPr="001E67CA" w:rsidRDefault="001E67CA" w:rsidP="00E625D5">
      <w:pPr>
        <w:pStyle w:val="InfoBlue"/>
      </w:pPr>
      <w:r w:rsidRPr="001E67CA"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</w:t>
      </w:r>
    </w:p>
    <w:p w:rsidR="00D311A4" w:rsidRDefault="00D311A4" w:rsidP="00D311A4">
      <w:pPr>
        <w:pStyle w:val="Ttulo1"/>
        <w:ind w:left="360" w:hanging="360"/>
        <w:rPr>
          <w:lang w:val="pt-BR"/>
        </w:rPr>
      </w:pPr>
      <w:bookmarkStart w:id="46" w:name="_Toc361651335"/>
      <w:r>
        <w:rPr>
          <w:lang w:val="pt-BR"/>
        </w:rPr>
        <w:lastRenderedPageBreak/>
        <w:t>Exceções</w:t>
      </w:r>
      <w:bookmarkEnd w:id="46"/>
    </w:p>
    <w:p w:rsidR="00BD0484" w:rsidRPr="00BD0484" w:rsidRDefault="00C27691" w:rsidP="00C27691">
      <w:pPr>
        <w:pStyle w:val="Corpodetexto"/>
        <w:jc w:val="both"/>
        <w:rPr>
          <w:lang w:val="pt-BR"/>
        </w:rPr>
      </w:pPr>
      <w:r>
        <w:rPr>
          <w:lang w:val="pt-BR"/>
        </w:rPr>
        <w:t>O tratamento de exceções se dará</w:t>
      </w:r>
      <w:r w:rsidR="00110082">
        <w:rPr>
          <w:lang w:val="pt-BR"/>
        </w:rPr>
        <w:t xml:space="preserve"> preferencialmente</w:t>
      </w:r>
      <w:r>
        <w:rPr>
          <w:lang w:val="pt-BR"/>
        </w:rPr>
        <w:t xml:space="preserve"> em camadas</w:t>
      </w:r>
      <w:r w:rsidR="00BD0484">
        <w:rPr>
          <w:lang w:val="pt-BR"/>
        </w:rPr>
        <w:t xml:space="preserve">. O sistema </w:t>
      </w:r>
      <w:r w:rsidR="00110082">
        <w:rPr>
          <w:lang w:val="pt-BR"/>
        </w:rPr>
        <w:t>possuirá</w:t>
      </w:r>
      <w:r w:rsidR="00BD0484">
        <w:rPr>
          <w:lang w:val="pt-BR"/>
        </w:rPr>
        <w:t xml:space="preserve"> tratamento de exceções específicas definidas </w:t>
      </w:r>
      <w:r w:rsidR="00110082">
        <w:rPr>
          <w:lang w:val="pt-BR"/>
        </w:rPr>
        <w:t>pela</w:t>
      </w:r>
      <w:r w:rsidR="00BD0484">
        <w:rPr>
          <w:lang w:val="pt-BR"/>
        </w:rPr>
        <w:t xml:space="preserve"> </w:t>
      </w:r>
      <w:r w:rsidR="00BD0484" w:rsidRPr="00BD0484">
        <w:rPr>
          <w:i/>
          <w:lang w:val="pt-BR"/>
        </w:rPr>
        <w:t>Application.Exception</w:t>
      </w:r>
      <w:r w:rsidR="00110082">
        <w:rPr>
          <w:i/>
          <w:lang w:val="pt-BR"/>
        </w:rPr>
        <w:t xml:space="preserve"> </w:t>
      </w:r>
      <w:r w:rsidR="00110082" w:rsidRPr="00110082">
        <w:rPr>
          <w:lang w:val="pt-BR"/>
        </w:rPr>
        <w:t>que</w:t>
      </w:r>
      <w:r w:rsidR="00BD0484">
        <w:rPr>
          <w:lang w:val="pt-BR"/>
        </w:rPr>
        <w:t xml:space="preserve"> utilizará os tratamentos de exceções genéricos definidos em </w:t>
      </w:r>
      <w:r w:rsidR="00BD0484" w:rsidRPr="00BD0484">
        <w:rPr>
          <w:i/>
          <w:lang w:val="pt-BR"/>
        </w:rPr>
        <w:t>System.Exception</w:t>
      </w:r>
      <w:r w:rsidR="00BD0484">
        <w:rPr>
          <w:i/>
          <w:lang w:val="pt-BR"/>
        </w:rPr>
        <w:t>.</w:t>
      </w:r>
    </w:p>
    <w:p w:rsidR="00110082" w:rsidRPr="00E625D5" w:rsidRDefault="00BF2F28" w:rsidP="00E625D5">
      <w:pPr>
        <w:pStyle w:val="Corpodetexto"/>
        <w:jc w:val="both"/>
        <w:rPr>
          <w:lang w:val="pt-BR"/>
        </w:rPr>
      </w:pPr>
      <w:r w:rsidRPr="00BF2F28">
        <w:rPr>
          <w:noProof/>
          <w:lang w:val="pt-BR" w:eastAsia="pt-BR"/>
        </w:rPr>
        <w:drawing>
          <wp:inline distT="0" distB="0" distL="0" distR="0">
            <wp:extent cx="5943600" cy="3293772"/>
            <wp:effectExtent l="0" t="0" r="0" b="1905"/>
            <wp:docPr id="7" name="Imagem 7" descr="F:\UFS2014.2\TCC2\survey-tcc\Requisitos\DiagramaExce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FS2014.2\TCC2\survey-tcc\Requisitos\DiagramaExceçõ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691" w:rsidRPr="00085364" w:rsidRDefault="001E67CA" w:rsidP="00CD12E4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>Figura 12</w:t>
      </w:r>
      <w:r w:rsidR="00CD12E4" w:rsidRPr="00085364">
        <w:rPr>
          <w:b/>
          <w:lang w:val="pt-BR"/>
        </w:rPr>
        <w:t xml:space="preserve"> – Diagrama da Arquitetura de Exceções</w:t>
      </w:r>
    </w:p>
    <w:p w:rsidR="00C27691" w:rsidRDefault="00C27691" w:rsidP="00C27691">
      <w:pPr>
        <w:pStyle w:val="Corpodetexto"/>
        <w:jc w:val="center"/>
        <w:rPr>
          <w:lang w:val="pt-BR"/>
        </w:rPr>
      </w:pPr>
    </w:p>
    <w:p w:rsidR="00C27691" w:rsidRDefault="00C27691" w:rsidP="00C27691">
      <w:pPr>
        <w:pStyle w:val="Corpodetexto"/>
        <w:jc w:val="center"/>
        <w:rPr>
          <w:lang w:val="pt-BR"/>
        </w:rPr>
      </w:pPr>
    </w:p>
    <w:sectPr w:rsidR="00C27691" w:rsidSect="00641511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FC7" w:rsidRDefault="00163FC7">
      <w:pPr>
        <w:spacing w:line="240" w:lineRule="auto"/>
      </w:pPr>
      <w:r>
        <w:separator/>
      </w:r>
    </w:p>
  </w:endnote>
  <w:endnote w:type="continuationSeparator" w:id="0">
    <w:p w:rsidR="00163FC7" w:rsidRDefault="00163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9B464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Pr="00D45D1C" w:rsidRDefault="00D45D1C" w:rsidP="00B9385C">
          <w:pPr>
            <w:jc w:val="center"/>
            <w:rPr>
              <w:lang w:val="pt-BR"/>
            </w:rPr>
          </w:pPr>
          <w:r w:rsidRPr="00D45D1C">
            <w:rPr>
              <w:lang w:val="pt-BR"/>
            </w:rPr>
            <w:t>Trabalho de Conclusão de Curso</w:t>
          </w:r>
          <w:r w:rsidR="00564725" w:rsidRPr="00D45D1C">
            <w:rPr>
              <w:lang w:val="pt-BR"/>
            </w:rPr>
            <w:t xml:space="preserve"> II</w:t>
          </w:r>
          <w:r w:rsidR="00B9385C" w:rsidRPr="00D45D1C">
            <w:rPr>
              <w:lang w:val="pt-BR"/>
            </w:rPr>
            <w:t xml:space="preserve">, </w:t>
          </w:r>
          <w:r w:rsidR="00641511">
            <w:fldChar w:fldCharType="begin"/>
          </w:r>
          <w:r w:rsidR="00FC60B1">
            <w:instrText xml:space="preserve"> DATE \@ "yyyy" </w:instrText>
          </w:r>
          <w:r w:rsidR="00641511">
            <w:fldChar w:fldCharType="separate"/>
          </w:r>
          <w:r w:rsidR="00DE49AB">
            <w:rPr>
              <w:noProof/>
            </w:rPr>
            <w:t>2015</w:t>
          </w:r>
          <w:r w:rsidR="0064151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FC60B1" w:rsidP="002E36D0">
          <w:pPr>
            <w:jc w:val="right"/>
          </w:pPr>
          <w:r>
            <w:rPr>
              <w:lang w:val="pt-BR"/>
            </w:rPr>
            <w:t>P</w:t>
          </w:r>
          <w:r w:rsidR="002E36D0">
            <w:rPr>
              <w:lang w:val="pt-BR"/>
            </w:rPr>
            <w:t>ágina</w:t>
          </w:r>
          <w:r>
            <w:rPr>
              <w:lang w:val="pt-BR"/>
            </w:rPr>
            <w:t xml:space="preserve"> </w:t>
          </w:r>
          <w:r w:rsidR="00641511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641511">
            <w:rPr>
              <w:rStyle w:val="Nmerodepgina"/>
              <w:lang w:val="pt-BR"/>
            </w:rPr>
            <w:fldChar w:fldCharType="separate"/>
          </w:r>
          <w:r w:rsidR="00DE49AB">
            <w:rPr>
              <w:rStyle w:val="Nmerodepgina"/>
              <w:noProof/>
              <w:lang w:val="pt-BR"/>
            </w:rPr>
            <w:t>5</w:t>
          </w:r>
          <w:r w:rsidR="00641511">
            <w:rPr>
              <w:rStyle w:val="Nmerodepgina"/>
              <w:lang w:val="pt-BR"/>
            </w:rPr>
            <w:fldChar w:fldCharType="end"/>
          </w:r>
          <w:r w:rsidR="002E36D0"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DE49AB" w:rsidRPr="00DE49AB">
              <w:rPr>
                <w:rStyle w:val="Nmerodepgina"/>
                <w:noProof/>
              </w:rPr>
              <w:t>9</w:t>
            </w:r>
          </w:fldSimple>
        </w:p>
      </w:tc>
    </w:tr>
  </w:tbl>
  <w:p w:rsidR="009B4647" w:rsidRDefault="009B46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FC7" w:rsidRDefault="00163FC7">
      <w:pPr>
        <w:spacing w:line="240" w:lineRule="auto"/>
      </w:pPr>
      <w:r>
        <w:separator/>
      </w:r>
    </w:p>
  </w:footnote>
  <w:footnote w:type="continuationSeparator" w:id="0">
    <w:p w:rsidR="00163FC7" w:rsidRDefault="00163F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647" w:rsidRDefault="009B4647">
    <w:pPr>
      <w:rPr>
        <w:sz w:val="24"/>
        <w:szCs w:val="24"/>
      </w:rPr>
    </w:pPr>
  </w:p>
  <w:p w:rsidR="009B4647" w:rsidRDefault="009B4647">
    <w:pPr>
      <w:pBdr>
        <w:top w:val="single" w:sz="6" w:space="1" w:color="auto"/>
      </w:pBdr>
      <w:rPr>
        <w:sz w:val="24"/>
        <w:szCs w:val="24"/>
      </w:rPr>
    </w:pPr>
  </w:p>
  <w:p w:rsidR="009B4647" w:rsidRPr="00A67236" w:rsidRDefault="00A6723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pt-BR"/>
      </w:rPr>
    </w:pPr>
    <w:r w:rsidRPr="00A67236">
      <w:rPr>
        <w:rFonts w:ascii="Arial" w:hAnsi="Arial"/>
        <w:b/>
        <w:bCs/>
        <w:sz w:val="36"/>
        <w:szCs w:val="36"/>
        <w:lang w:val="pt-BR"/>
      </w:rPr>
      <w:t xml:space="preserve">Trabalho de Conclusão de Curso </w:t>
    </w:r>
    <w:r w:rsidR="00C51BC0" w:rsidRPr="00A67236">
      <w:rPr>
        <w:rFonts w:ascii="Arial" w:hAnsi="Arial"/>
        <w:b/>
        <w:bCs/>
        <w:sz w:val="36"/>
        <w:szCs w:val="36"/>
        <w:lang w:val="pt-BR"/>
      </w:rPr>
      <w:t>II</w:t>
    </w:r>
  </w:p>
  <w:p w:rsidR="009B4647" w:rsidRPr="00A67236" w:rsidRDefault="009B4647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:rsidR="009B4647" w:rsidRPr="00A67236" w:rsidRDefault="009B4647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055558" w:rsidRDefault="003C4E6F" w:rsidP="00055558">
          <w:pPr>
            <w:rPr>
              <w:lang w:val="pt-BR"/>
            </w:rPr>
          </w:pPr>
          <w:r>
            <w:rPr>
              <w:lang w:val="pt-BR"/>
            </w:rPr>
            <w:t>Ferramenta de Survey em Engenharia de Software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2303E2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</w:t>
          </w:r>
          <w:r w:rsidR="00BA21DF">
            <w:rPr>
              <w:lang w:val="pt-BR"/>
            </w:rPr>
            <w:t>rsão</w:t>
          </w:r>
          <w:r>
            <w:rPr>
              <w:lang w:val="pt-BR"/>
            </w:rPr>
            <w:t>:</w:t>
          </w:r>
          <w:r w:rsidR="002303E2">
            <w:t>2</w:t>
          </w:r>
          <w:r w:rsidR="00B9385C">
            <w:t>.</w:t>
          </w:r>
          <w:r w:rsidR="00055558">
            <w:t>0</w:t>
          </w:r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141A99">
          <w:pPr>
            <w:rPr>
              <w:lang w:val="pt-BR"/>
            </w:rPr>
          </w:pPr>
          <w:r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D96D44">
            <w:rPr>
              <w:lang w:val="pt-BR"/>
            </w:rPr>
            <w:t>Documento de Arquitetura de Software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3C4E6F">
          <w:r>
            <w:rPr>
              <w:lang w:val="pt-BR"/>
            </w:rPr>
            <w:t>Dat</w:t>
          </w:r>
          <w:r w:rsidR="00BA21DF">
            <w:rPr>
              <w:lang w:val="pt-BR"/>
            </w:rPr>
            <w:t>a</w:t>
          </w:r>
          <w:r>
            <w:rPr>
              <w:lang w:val="pt-BR"/>
            </w:rPr>
            <w:t>:</w:t>
          </w:r>
          <w:r w:rsidR="003C4E6F">
            <w:rPr>
              <w:lang w:val="pt-BR"/>
            </w:rPr>
            <w:t>17</w:t>
          </w:r>
          <w:r w:rsidR="00B9385C">
            <w:rPr>
              <w:lang w:val="pt-BR"/>
            </w:rPr>
            <w:t>/</w:t>
          </w:r>
          <w:r w:rsidR="003C4E6F">
            <w:rPr>
              <w:lang w:val="pt-BR"/>
            </w:rPr>
            <w:t>01/2015</w:t>
          </w:r>
        </w:p>
      </w:tc>
    </w:tr>
  </w:tbl>
  <w:p w:rsidR="009B4647" w:rsidRDefault="009B464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D297546"/>
    <w:multiLevelType w:val="hybridMultilevel"/>
    <w:tmpl w:val="864214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91D6977"/>
    <w:multiLevelType w:val="multilevel"/>
    <w:tmpl w:val="A950F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3"/>
  </w:num>
  <w:num w:numId="11">
    <w:abstractNumId w:val="11"/>
  </w:num>
  <w:num w:numId="12">
    <w:abstractNumId w:val="25"/>
  </w:num>
  <w:num w:numId="13">
    <w:abstractNumId w:val="10"/>
  </w:num>
  <w:num w:numId="14">
    <w:abstractNumId w:val="6"/>
  </w:num>
  <w:num w:numId="15">
    <w:abstractNumId w:val="24"/>
  </w:num>
  <w:num w:numId="16">
    <w:abstractNumId w:val="16"/>
  </w:num>
  <w:num w:numId="17">
    <w:abstractNumId w:val="8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3"/>
  </w:num>
  <w:num w:numId="22">
    <w:abstractNumId w:val="19"/>
  </w:num>
  <w:num w:numId="23">
    <w:abstractNumId w:val="5"/>
  </w:num>
  <w:num w:numId="24">
    <w:abstractNumId w:val="22"/>
  </w:num>
  <w:num w:numId="25">
    <w:abstractNumId w:val="7"/>
  </w:num>
  <w:num w:numId="26">
    <w:abstractNumId w:val="3"/>
  </w:num>
  <w:num w:numId="27">
    <w:abstractNumId w:val="17"/>
  </w:num>
  <w:num w:numId="28">
    <w:abstractNumId w:val="15"/>
  </w:num>
  <w:num w:numId="29">
    <w:abstractNumId w:val="21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5C"/>
    <w:rsid w:val="00000B0A"/>
    <w:rsid w:val="00055558"/>
    <w:rsid w:val="00057CF7"/>
    <w:rsid w:val="00070881"/>
    <w:rsid w:val="00077DA9"/>
    <w:rsid w:val="00085364"/>
    <w:rsid w:val="00091758"/>
    <w:rsid w:val="00092824"/>
    <w:rsid w:val="000951C7"/>
    <w:rsid w:val="000A366D"/>
    <w:rsid w:val="000A5484"/>
    <w:rsid w:val="000C582E"/>
    <w:rsid w:val="001022B6"/>
    <w:rsid w:val="00110082"/>
    <w:rsid w:val="0012774D"/>
    <w:rsid w:val="00141A99"/>
    <w:rsid w:val="00163FC7"/>
    <w:rsid w:val="00191DA0"/>
    <w:rsid w:val="001928E0"/>
    <w:rsid w:val="001C383F"/>
    <w:rsid w:val="001E67CA"/>
    <w:rsid w:val="001E694A"/>
    <w:rsid w:val="00204F47"/>
    <w:rsid w:val="0021268E"/>
    <w:rsid w:val="002303E2"/>
    <w:rsid w:val="00232938"/>
    <w:rsid w:val="00241974"/>
    <w:rsid w:val="0026483B"/>
    <w:rsid w:val="00265D47"/>
    <w:rsid w:val="002D1230"/>
    <w:rsid w:val="002E36D0"/>
    <w:rsid w:val="00343188"/>
    <w:rsid w:val="0034633C"/>
    <w:rsid w:val="00357D5F"/>
    <w:rsid w:val="00360625"/>
    <w:rsid w:val="00377B29"/>
    <w:rsid w:val="00382C28"/>
    <w:rsid w:val="003B5583"/>
    <w:rsid w:val="003C23A8"/>
    <w:rsid w:val="003C4E6F"/>
    <w:rsid w:val="003E13DD"/>
    <w:rsid w:val="003E550A"/>
    <w:rsid w:val="003E5FFB"/>
    <w:rsid w:val="003F6C71"/>
    <w:rsid w:val="00413CC3"/>
    <w:rsid w:val="00452F21"/>
    <w:rsid w:val="0045692E"/>
    <w:rsid w:val="004636B3"/>
    <w:rsid w:val="004668EA"/>
    <w:rsid w:val="00490DCB"/>
    <w:rsid w:val="004E1604"/>
    <w:rsid w:val="00542F77"/>
    <w:rsid w:val="00552E42"/>
    <w:rsid w:val="00564725"/>
    <w:rsid w:val="00565C9C"/>
    <w:rsid w:val="0056748C"/>
    <w:rsid w:val="00591B45"/>
    <w:rsid w:val="005A1A5F"/>
    <w:rsid w:val="005C52FB"/>
    <w:rsid w:val="005C7499"/>
    <w:rsid w:val="00641511"/>
    <w:rsid w:val="00643943"/>
    <w:rsid w:val="006716E4"/>
    <w:rsid w:val="006E30E1"/>
    <w:rsid w:val="00700039"/>
    <w:rsid w:val="00724639"/>
    <w:rsid w:val="00725D28"/>
    <w:rsid w:val="00740A93"/>
    <w:rsid w:val="00757526"/>
    <w:rsid w:val="007774FC"/>
    <w:rsid w:val="007A7D63"/>
    <w:rsid w:val="00814B2A"/>
    <w:rsid w:val="00883486"/>
    <w:rsid w:val="00883490"/>
    <w:rsid w:val="00883632"/>
    <w:rsid w:val="00895D04"/>
    <w:rsid w:val="008F1CC8"/>
    <w:rsid w:val="008F7AD2"/>
    <w:rsid w:val="0090740D"/>
    <w:rsid w:val="009209C8"/>
    <w:rsid w:val="00920F2C"/>
    <w:rsid w:val="00924181"/>
    <w:rsid w:val="009B0889"/>
    <w:rsid w:val="009B4647"/>
    <w:rsid w:val="009D68E8"/>
    <w:rsid w:val="009F6A7E"/>
    <w:rsid w:val="009F7E90"/>
    <w:rsid w:val="00A16AA6"/>
    <w:rsid w:val="00A44C24"/>
    <w:rsid w:val="00A47D27"/>
    <w:rsid w:val="00A67236"/>
    <w:rsid w:val="00A74509"/>
    <w:rsid w:val="00A76A50"/>
    <w:rsid w:val="00AA25F3"/>
    <w:rsid w:val="00AE0884"/>
    <w:rsid w:val="00AF039B"/>
    <w:rsid w:val="00B32724"/>
    <w:rsid w:val="00B4568B"/>
    <w:rsid w:val="00B66C39"/>
    <w:rsid w:val="00B9385C"/>
    <w:rsid w:val="00BA21DF"/>
    <w:rsid w:val="00BB51A2"/>
    <w:rsid w:val="00BB546A"/>
    <w:rsid w:val="00BB7F51"/>
    <w:rsid w:val="00BD0484"/>
    <w:rsid w:val="00BE12EC"/>
    <w:rsid w:val="00BE4E71"/>
    <w:rsid w:val="00BE7373"/>
    <w:rsid w:val="00BF2F28"/>
    <w:rsid w:val="00C27691"/>
    <w:rsid w:val="00C4516E"/>
    <w:rsid w:val="00C51BC0"/>
    <w:rsid w:val="00C52871"/>
    <w:rsid w:val="00C92817"/>
    <w:rsid w:val="00CD12E4"/>
    <w:rsid w:val="00CE09B1"/>
    <w:rsid w:val="00D311A4"/>
    <w:rsid w:val="00D45D1C"/>
    <w:rsid w:val="00D5064B"/>
    <w:rsid w:val="00D76358"/>
    <w:rsid w:val="00D878CE"/>
    <w:rsid w:val="00D96D44"/>
    <w:rsid w:val="00DC6BC1"/>
    <w:rsid w:val="00DD0DA2"/>
    <w:rsid w:val="00DE2577"/>
    <w:rsid w:val="00DE353C"/>
    <w:rsid w:val="00DE49AB"/>
    <w:rsid w:val="00E24F04"/>
    <w:rsid w:val="00E51DBE"/>
    <w:rsid w:val="00E60B0F"/>
    <w:rsid w:val="00E625D5"/>
    <w:rsid w:val="00E65DBB"/>
    <w:rsid w:val="00E81AA6"/>
    <w:rsid w:val="00E8615C"/>
    <w:rsid w:val="00EA423C"/>
    <w:rsid w:val="00EC64AF"/>
    <w:rsid w:val="00EF28B2"/>
    <w:rsid w:val="00F03A7E"/>
    <w:rsid w:val="00F10D77"/>
    <w:rsid w:val="00F21C3A"/>
    <w:rsid w:val="00F5422B"/>
    <w:rsid w:val="00F57B1E"/>
    <w:rsid w:val="00F90563"/>
    <w:rsid w:val="00FA6416"/>
    <w:rsid w:val="00FC60B1"/>
    <w:rsid w:val="00FE1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52C0101-2F7D-4608-A69C-04477A1D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41511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4151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4151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4151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4151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4151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4151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4151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4151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415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415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415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415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E67CA"/>
    <w:pPr>
      <w:tabs>
        <w:tab w:val="left" w:pos="431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44C24"/>
    <w:pPr>
      <w:tabs>
        <w:tab w:val="left" w:pos="1000"/>
        <w:tab w:val="right" w:pos="9360"/>
      </w:tabs>
      <w:ind w:left="431" w:right="720"/>
    </w:pPr>
  </w:style>
  <w:style w:type="paragraph" w:styleId="Sumrio3">
    <w:name w:val="toc 3"/>
    <w:basedOn w:val="Normal"/>
    <w:next w:val="Normal"/>
    <w:autoRedefine/>
    <w:semiHidden/>
    <w:rsid w:val="0064151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415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415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41511"/>
  </w:style>
  <w:style w:type="paragraph" w:customStyle="1" w:styleId="Bullet1">
    <w:name w:val="Bullet1"/>
    <w:basedOn w:val="Normal"/>
    <w:rsid w:val="00641511"/>
    <w:pPr>
      <w:ind w:left="720" w:hanging="432"/>
    </w:pPr>
  </w:style>
  <w:style w:type="paragraph" w:customStyle="1" w:styleId="Bullet2">
    <w:name w:val="Bullet2"/>
    <w:basedOn w:val="Normal"/>
    <w:rsid w:val="0064151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41511"/>
    <w:pPr>
      <w:keepLines/>
      <w:spacing w:after="120"/>
    </w:pPr>
  </w:style>
  <w:style w:type="paragraph" w:styleId="Corpodetexto">
    <w:name w:val="Body Text"/>
    <w:basedOn w:val="Normal"/>
    <w:semiHidden/>
    <w:rsid w:val="0064151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641511"/>
    <w:pPr>
      <w:shd w:val="clear" w:color="auto" w:fill="000080"/>
    </w:pPr>
  </w:style>
  <w:style w:type="character" w:styleId="Refdenotaderodap">
    <w:name w:val="footnote reference"/>
    <w:semiHidden/>
    <w:rsid w:val="006415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415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6415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6415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415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4151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41511"/>
    <w:pPr>
      <w:ind w:left="600"/>
    </w:pPr>
  </w:style>
  <w:style w:type="paragraph" w:styleId="Sumrio5">
    <w:name w:val="toc 5"/>
    <w:basedOn w:val="Normal"/>
    <w:next w:val="Normal"/>
    <w:autoRedefine/>
    <w:semiHidden/>
    <w:rsid w:val="00641511"/>
    <w:pPr>
      <w:ind w:left="800"/>
    </w:pPr>
  </w:style>
  <w:style w:type="paragraph" w:styleId="Sumrio6">
    <w:name w:val="toc 6"/>
    <w:basedOn w:val="Normal"/>
    <w:next w:val="Normal"/>
    <w:autoRedefine/>
    <w:semiHidden/>
    <w:rsid w:val="00641511"/>
    <w:pPr>
      <w:ind w:left="1000"/>
    </w:pPr>
  </w:style>
  <w:style w:type="paragraph" w:styleId="Sumrio7">
    <w:name w:val="toc 7"/>
    <w:basedOn w:val="Normal"/>
    <w:next w:val="Normal"/>
    <w:autoRedefine/>
    <w:semiHidden/>
    <w:rsid w:val="00641511"/>
    <w:pPr>
      <w:ind w:left="1200"/>
    </w:pPr>
  </w:style>
  <w:style w:type="paragraph" w:styleId="Sumrio8">
    <w:name w:val="toc 8"/>
    <w:basedOn w:val="Normal"/>
    <w:next w:val="Normal"/>
    <w:autoRedefine/>
    <w:semiHidden/>
    <w:rsid w:val="00641511"/>
    <w:pPr>
      <w:ind w:left="1400"/>
    </w:pPr>
  </w:style>
  <w:style w:type="paragraph" w:styleId="Sumrio9">
    <w:name w:val="toc 9"/>
    <w:basedOn w:val="Normal"/>
    <w:next w:val="Normal"/>
    <w:autoRedefine/>
    <w:semiHidden/>
    <w:rsid w:val="00641511"/>
    <w:pPr>
      <w:ind w:left="1600"/>
    </w:pPr>
  </w:style>
  <w:style w:type="paragraph" w:styleId="Recuodecorpodetexto">
    <w:name w:val="Body Text Indent"/>
    <w:basedOn w:val="Normal"/>
    <w:semiHidden/>
    <w:rsid w:val="006415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415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41511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E625D5"/>
    <w:pPr>
      <w:spacing w:after="120"/>
      <w:ind w:left="720"/>
      <w:jc w:val="both"/>
    </w:pPr>
    <w:rPr>
      <w:iCs/>
      <w:lang w:val="pt-BR"/>
    </w:rPr>
  </w:style>
  <w:style w:type="character" w:styleId="Hyperlink">
    <w:name w:val="Hyperlink"/>
    <w:uiPriority w:val="99"/>
    <w:rsid w:val="00641511"/>
    <w:rPr>
      <w:color w:val="0000FF"/>
      <w:u w:val="single"/>
    </w:rPr>
  </w:style>
  <w:style w:type="character" w:styleId="Forte">
    <w:name w:val="Strong"/>
    <w:qFormat/>
    <w:rsid w:val="00641511"/>
    <w:rPr>
      <w:b/>
      <w:bCs/>
    </w:rPr>
  </w:style>
  <w:style w:type="character" w:styleId="HiperlinkVisitado">
    <w:name w:val="FollowedHyperlink"/>
    <w:semiHidden/>
    <w:rsid w:val="00641511"/>
    <w:rPr>
      <w:color w:val="800080"/>
      <w:u w:val="single"/>
    </w:rPr>
  </w:style>
  <w:style w:type="character" w:customStyle="1" w:styleId="tw4winNone">
    <w:name w:val="tw4winNone"/>
    <w:basedOn w:val="Fontepargpadro"/>
    <w:rsid w:val="00641511"/>
  </w:style>
  <w:style w:type="character" w:customStyle="1" w:styleId="tw4winExternal">
    <w:name w:val="tw4winExternal"/>
    <w:rsid w:val="00641511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6415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415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415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41511"/>
    <w:rPr>
      <w:color w:val="0000FF"/>
    </w:rPr>
  </w:style>
  <w:style w:type="character" w:customStyle="1" w:styleId="tw4winPopup">
    <w:name w:val="tw4winPopup"/>
    <w:rsid w:val="006415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415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41511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table" w:customStyle="1" w:styleId="GradeClara-nfase12">
    <w:name w:val="Grade Clara - Ênfase 12"/>
    <w:basedOn w:val="Tabelanormal"/>
    <w:uiPriority w:val="62"/>
    <w:rsid w:val="00E81AA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E3591-5C59-4351-80C5-9DBA662FD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214</TotalTime>
  <Pages>9</Pages>
  <Words>1392</Words>
  <Characters>7522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lastModifiedBy>AMANDA</cp:lastModifiedBy>
  <cp:revision>14</cp:revision>
  <cp:lastPrinted>2013-07-16T03:13:00Z</cp:lastPrinted>
  <dcterms:created xsi:type="dcterms:W3CDTF">2013-07-16T03:13:00Z</dcterms:created>
  <dcterms:modified xsi:type="dcterms:W3CDTF">2015-01-19T02:56:00Z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